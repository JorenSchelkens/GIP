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87F3D" w14:textId="08B5CA2D" w:rsidR="008A2151" w:rsidRPr="0066247B" w:rsidRDefault="0066247B">
      <w:pPr>
        <w:rPr>
          <w:rFonts w:cs="Arial"/>
          <w:sz w:val="30"/>
          <w:szCs w:val="30"/>
        </w:rPr>
      </w:pPr>
      <w:r w:rsidRPr="0066247B">
        <w:rPr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62447A9" wp14:editId="58C37E09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2957143" cy="904875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zandpoor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1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1A7" w:rsidRPr="0066247B">
        <w:rPr>
          <w:rFonts w:cs="Arial"/>
          <w:b/>
          <w:sz w:val="30"/>
          <w:szCs w:val="30"/>
        </w:rPr>
        <w:t xml:space="preserve">GIP </w:t>
      </w:r>
      <w:r w:rsidRPr="0066247B">
        <w:rPr>
          <w:rFonts w:cs="Arial"/>
          <w:b/>
          <w:sz w:val="30"/>
          <w:szCs w:val="30"/>
        </w:rPr>
        <w:t>IT</w:t>
      </w:r>
    </w:p>
    <w:p w14:paraId="54662A97" w14:textId="0908C462" w:rsidR="00712205" w:rsidRPr="0066247B" w:rsidRDefault="00712205" w:rsidP="001731A7">
      <w:pPr>
        <w:rPr>
          <w:rFonts w:cs="Arial"/>
          <w:sz w:val="30"/>
          <w:szCs w:val="30"/>
        </w:rPr>
      </w:pPr>
      <w:r w:rsidRPr="0066247B">
        <w:rPr>
          <w:rFonts w:cs="Arial"/>
          <w:b/>
          <w:sz w:val="30"/>
          <w:szCs w:val="30"/>
        </w:rPr>
        <w:t>Naam:</w:t>
      </w:r>
      <w:r w:rsidR="00E13552" w:rsidRPr="0066247B">
        <w:rPr>
          <w:rFonts w:cs="Arial"/>
          <w:sz w:val="30"/>
          <w:szCs w:val="30"/>
        </w:rPr>
        <w:t xml:space="preserve"> </w:t>
      </w:r>
      <w:r w:rsidR="00A05200">
        <w:rPr>
          <w:rFonts w:cs="Arial"/>
          <w:sz w:val="30"/>
          <w:szCs w:val="30"/>
        </w:rPr>
        <w:t>Schelkens Joren</w:t>
      </w:r>
    </w:p>
    <w:p w14:paraId="6E7CBE1E" w14:textId="4119DDF0" w:rsidR="00712205" w:rsidRDefault="00712205" w:rsidP="00712205">
      <w:pPr>
        <w:pBdr>
          <w:bottom w:val="single" w:sz="4" w:space="1" w:color="auto"/>
        </w:pBdr>
        <w:rPr>
          <w:rFonts w:cs="Arial"/>
        </w:rPr>
      </w:pPr>
    </w:p>
    <w:p w14:paraId="186425DE" w14:textId="550D7BC8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01528219" w14:textId="77777777" w:rsidR="0066247B" w:rsidRDefault="0066247B" w:rsidP="00712205">
      <w:pPr>
        <w:pBdr>
          <w:bottom w:val="single" w:sz="4" w:space="1" w:color="auto"/>
        </w:pBdr>
        <w:rPr>
          <w:rFonts w:cs="Arial"/>
        </w:rPr>
      </w:pPr>
    </w:p>
    <w:p w14:paraId="66E8CCDA" w14:textId="7A0EC5E7" w:rsidR="0048712A" w:rsidRDefault="00A8131A" w:rsidP="004A4ACD">
      <w:pPr>
        <w:pStyle w:val="Titel"/>
        <w:jc w:val="center"/>
      </w:pPr>
      <w:r>
        <w:t>Handleiding</w:t>
      </w:r>
    </w:p>
    <w:p w14:paraId="23CB320B" w14:textId="454BA50A" w:rsidR="005867D1" w:rsidRDefault="005867D1">
      <w:pPr>
        <w:tabs>
          <w:tab w:val="clear" w:pos="9072"/>
        </w:tabs>
        <w:spacing w:after="0"/>
      </w:pPr>
      <w:r>
        <w:br w:type="page"/>
      </w:r>
    </w:p>
    <w:bookmarkStart w:id="0" w:name="_Toc42873685" w:displacedByCustomXml="next"/>
    <w:sdt>
      <w:sdtPr>
        <w:rPr>
          <w:b w:val="0"/>
          <w:bCs w:val="0"/>
          <w:kern w:val="0"/>
          <w:sz w:val="22"/>
          <w:szCs w:val="24"/>
        </w:rPr>
        <w:id w:val="789938490"/>
        <w:docPartObj>
          <w:docPartGallery w:val="Table of Contents"/>
          <w:docPartUnique/>
        </w:docPartObj>
      </w:sdtPr>
      <w:sdtEndPr/>
      <w:sdtContent>
        <w:p w14:paraId="1396795A" w14:textId="3442FB0D" w:rsidR="004A4ACD" w:rsidRDefault="004A4ACD" w:rsidP="00FF7DDD">
          <w:pPr>
            <w:pStyle w:val="Kop1"/>
          </w:pPr>
          <w:r>
            <w:t>Inhoud</w:t>
          </w:r>
          <w:bookmarkEnd w:id="0"/>
        </w:p>
        <w:p w14:paraId="7AC474F6" w14:textId="252B49A9" w:rsidR="00B56DD0" w:rsidRDefault="004A4ACD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73685" w:history="1">
            <w:r w:rsidR="00B56DD0" w:rsidRPr="00490513">
              <w:rPr>
                <w:rStyle w:val="Hyperlink"/>
                <w:noProof/>
              </w:rPr>
              <w:t>1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Inhoud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_Toc42873685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1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5DC7EF36" w14:textId="393BF172" w:rsidR="00B56DD0" w:rsidRDefault="00112A06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86" w:history="1">
            <w:r w:rsidR="00B56DD0" w:rsidRPr="00490513">
              <w:rPr>
                <w:rStyle w:val="Hyperlink"/>
                <w:noProof/>
              </w:rPr>
              <w:t>2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Voorwoord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_Toc42873686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2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5A30CF8B" w14:textId="5876D721" w:rsidR="00B56DD0" w:rsidRDefault="00112A06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87" w:history="1">
            <w:r w:rsidR="00B56DD0" w:rsidRPr="00490513">
              <w:rPr>
                <w:rStyle w:val="Hyperlink"/>
                <w:noProof/>
              </w:rPr>
              <w:t>3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Gebruikers handleiding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_Toc42873687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2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1D96FB0A" w14:textId="1B6CE17B" w:rsidR="00B56DD0" w:rsidRDefault="00112A06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88" w:history="1">
            <w:r w:rsidR="00B56DD0" w:rsidRPr="00490513">
              <w:rPr>
                <w:rStyle w:val="Hyperlink"/>
                <w:noProof/>
              </w:rPr>
              <w:t>4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Programmeur handleiding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_Toc42873688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5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4429658E" w14:textId="736D78A1" w:rsidR="00B56DD0" w:rsidRDefault="00112A06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89" w:history="1">
            <w:r w:rsidR="00B56DD0" w:rsidRPr="00490513">
              <w:rPr>
                <w:rStyle w:val="Hyperlink"/>
                <w:noProof/>
              </w:rPr>
              <w:t>4.1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Benodigdheden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_Toc42873689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5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0329D7E6" w14:textId="5AF88539" w:rsidR="00B56DD0" w:rsidRDefault="00112A06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0" w:history="1">
            <w:r w:rsidR="00B56DD0" w:rsidRPr="00490513">
              <w:rPr>
                <w:rStyle w:val="Hyperlink"/>
                <w:noProof/>
                <w:lang w:val="nl-BE"/>
              </w:rPr>
              <w:t>4.2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  <w:lang w:val="nl-BE"/>
              </w:rPr>
              <w:t>Programma uitvoeren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_Toc42873690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5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774C47D3" w14:textId="75620F94" w:rsidR="00B56DD0" w:rsidRDefault="00112A06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1" w:history="1">
            <w:r w:rsidR="00B56DD0" w:rsidRPr="00490513">
              <w:rPr>
                <w:rStyle w:val="Hyperlink"/>
                <w:noProof/>
                <w:lang w:val="nl-BE"/>
              </w:rPr>
              <w:t>4.3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  <w:lang w:val="nl-BE"/>
              </w:rPr>
              <w:t>Programmastructuur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_Toc42873691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6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446C6F7A" w14:textId="5D0BCE01" w:rsidR="00B56DD0" w:rsidRDefault="00112A06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2" w:history="1">
            <w:r w:rsidR="00B56DD0" w:rsidRPr="00490513">
              <w:rPr>
                <w:rStyle w:val="Hyperlink"/>
                <w:noProof/>
                <w:lang w:val="nl-BE"/>
              </w:rPr>
              <w:t>4.4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  <w:lang w:val="nl-BE"/>
              </w:rPr>
              <w:t>Programma diagram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_Toc42873692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6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0EFD759D" w14:textId="617371A2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3" w:history="1">
            <w:r w:rsidR="00B56DD0" w:rsidRPr="00490513">
              <w:rPr>
                <w:rStyle w:val="Hyperlink"/>
                <w:noProof/>
              </w:rPr>
              <w:t>4.4.1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Main.cs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_Toc42873693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6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2C95B6CB" w14:textId="35A09FD7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4" w:history="1">
            <w:r w:rsidR="00B56DD0" w:rsidRPr="00490513">
              <w:rPr>
                <w:rStyle w:val="Hyperlink"/>
                <w:noProof/>
              </w:rPr>
              <w:t>4.4.2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PowerPointClass.cs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_Toc42873694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06924A6A" w14:textId="10705D16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5" w:history="1">
            <w:r w:rsidR="00B56DD0" w:rsidRPr="00490513">
              <w:rPr>
                <w:rStyle w:val="Hyperlink"/>
                <w:noProof/>
              </w:rPr>
              <w:t>4.4.3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FilePathHandler.cs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_Toc42873695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353D6E9E" w14:textId="54988DB1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6" w:history="1">
            <w:r w:rsidR="00B56DD0" w:rsidRPr="00490513">
              <w:rPr>
                <w:rStyle w:val="Hyperlink"/>
                <w:noProof/>
              </w:rPr>
              <w:t>4.4.4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InstroomBlad.cs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_Toc42873696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10C98063" w14:textId="4BEA2371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7" w:history="1">
            <w:r w:rsidR="00B56DD0" w:rsidRPr="00490513">
              <w:rPr>
                <w:rStyle w:val="Hyperlink"/>
                <w:noProof/>
              </w:rPr>
              <w:t>4.4.5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InstroomRij.cs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_Toc42873697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1D4F1967" w14:textId="5F8057E6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8" w:history="1">
            <w:r w:rsidR="00B56DD0" w:rsidRPr="00490513">
              <w:rPr>
                <w:rStyle w:val="Hyperlink"/>
                <w:noProof/>
              </w:rPr>
              <w:t>4.4.6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DoorstroomBlad.cs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_Toc42873698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7E8E4A2C" w14:textId="0C3C6A4C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699" w:history="1">
            <w:r w:rsidR="00B56DD0" w:rsidRPr="00490513">
              <w:rPr>
                <w:rStyle w:val="Hyperlink"/>
                <w:noProof/>
              </w:rPr>
              <w:t>4.4.7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DoorstroomRij.cs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_Toc42873699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33C07E4F" w14:textId="2260A685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0" w:history="1">
            <w:r w:rsidR="00B56DD0" w:rsidRPr="00490513">
              <w:rPr>
                <w:rStyle w:val="Hyperlink"/>
                <w:noProof/>
              </w:rPr>
              <w:t>4.4.8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UitstroomBlad.cs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_Toc42873700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7ABA6E25" w14:textId="29625BF3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1" w:history="1">
            <w:r w:rsidR="00B56DD0" w:rsidRPr="00490513">
              <w:rPr>
                <w:rStyle w:val="Hyperlink"/>
                <w:noProof/>
              </w:rPr>
              <w:t>4.4.9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UitstroomRij.cs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_Toc42873701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7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5D206C4A" w14:textId="7274E5F3" w:rsidR="00B56DD0" w:rsidRDefault="00112A06">
          <w:pPr>
            <w:pStyle w:val="Inhopg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2" w:history="1">
            <w:r w:rsidR="00B56DD0" w:rsidRPr="00490513">
              <w:rPr>
                <w:rStyle w:val="Hyperlink"/>
                <w:noProof/>
                <w:lang w:val="nl-BE"/>
              </w:rPr>
              <w:t>4.5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  <w:lang w:val="nl-BE"/>
              </w:rPr>
              <w:t>Websitestructuur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_Toc42873702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8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3FE72D9F" w14:textId="6D1788B4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3" w:history="1">
            <w:r w:rsidR="00B56DD0" w:rsidRPr="00490513">
              <w:rPr>
                <w:rStyle w:val="Hyperlink"/>
                <w:noProof/>
              </w:rPr>
              <w:t>4.5.1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Index.razor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_Toc42873703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8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22CE0554" w14:textId="5EE9475F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4" w:history="1">
            <w:r w:rsidR="00B56DD0" w:rsidRPr="00490513">
              <w:rPr>
                <w:rStyle w:val="Hyperlink"/>
                <w:noProof/>
              </w:rPr>
              <w:t>4.5.2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DefaultPage.razor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_Toc42873704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8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54AF35D1" w14:textId="2AA51B34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5" w:history="1">
            <w:r w:rsidR="00B56DD0" w:rsidRPr="00490513">
              <w:rPr>
                <w:rStyle w:val="Hyperlink"/>
                <w:noProof/>
              </w:rPr>
              <w:t>4.5.3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NavMenu.razor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_Toc42873705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8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60B065A5" w14:textId="7CCBE17D" w:rsidR="00B56DD0" w:rsidRDefault="00112A06">
          <w:pPr>
            <w:pStyle w:val="Inhopg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6" w:history="1">
            <w:r w:rsidR="00B56DD0" w:rsidRPr="00490513">
              <w:rPr>
                <w:rStyle w:val="Hyperlink"/>
                <w:noProof/>
              </w:rPr>
              <w:t>4.5.4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</w:rPr>
              <w:t>PresentationService.cs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_Toc42873706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8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6A385929" w14:textId="090734E1" w:rsidR="00B56DD0" w:rsidRDefault="00112A06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873707" w:history="1">
            <w:r w:rsidR="00B56DD0" w:rsidRPr="00490513">
              <w:rPr>
                <w:rStyle w:val="Hyperlink"/>
                <w:noProof/>
                <w:lang w:val="nl-BE"/>
              </w:rPr>
              <w:t>5</w:t>
            </w:r>
            <w:r w:rsidR="00B56DD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56DD0" w:rsidRPr="00490513">
              <w:rPr>
                <w:rStyle w:val="Hyperlink"/>
                <w:noProof/>
                <w:lang w:val="nl-BE"/>
              </w:rPr>
              <w:t>Eindwoord</w:t>
            </w:r>
            <w:r w:rsidR="00B56DD0">
              <w:rPr>
                <w:noProof/>
                <w:webHidden/>
              </w:rPr>
              <w:tab/>
            </w:r>
            <w:r w:rsidR="00B56DD0">
              <w:rPr>
                <w:noProof/>
                <w:webHidden/>
              </w:rPr>
              <w:fldChar w:fldCharType="begin"/>
            </w:r>
            <w:r w:rsidR="00B56DD0">
              <w:rPr>
                <w:noProof/>
                <w:webHidden/>
              </w:rPr>
              <w:instrText xml:space="preserve"> PAGEREF _Toc42873707 \h </w:instrText>
            </w:r>
            <w:r w:rsidR="00B56DD0">
              <w:rPr>
                <w:noProof/>
                <w:webHidden/>
              </w:rPr>
            </w:r>
            <w:r w:rsidR="00B56DD0">
              <w:rPr>
                <w:noProof/>
                <w:webHidden/>
              </w:rPr>
              <w:fldChar w:fldCharType="separate"/>
            </w:r>
            <w:r w:rsidR="00B56DD0">
              <w:rPr>
                <w:noProof/>
                <w:webHidden/>
              </w:rPr>
              <w:t>9</w:t>
            </w:r>
            <w:r w:rsidR="00B56DD0">
              <w:rPr>
                <w:noProof/>
                <w:webHidden/>
              </w:rPr>
              <w:fldChar w:fldCharType="end"/>
            </w:r>
          </w:hyperlink>
        </w:p>
        <w:p w14:paraId="0EBA2699" w14:textId="0EC15B28" w:rsidR="004A4ACD" w:rsidRDefault="004A4ACD">
          <w:r>
            <w:rPr>
              <w:b/>
              <w:bCs/>
            </w:rPr>
            <w:fldChar w:fldCharType="end"/>
          </w:r>
        </w:p>
      </w:sdtContent>
    </w:sdt>
    <w:p w14:paraId="74BD4E46" w14:textId="2AF0342A" w:rsidR="00C304F3" w:rsidRDefault="00C304F3">
      <w:pPr>
        <w:tabs>
          <w:tab w:val="clear" w:pos="9072"/>
        </w:tabs>
        <w:spacing w:after="0"/>
      </w:pPr>
      <w:r>
        <w:br w:type="page"/>
      </w:r>
    </w:p>
    <w:p w14:paraId="042C248F" w14:textId="6B3EF284" w:rsidR="00E97C74" w:rsidRPr="00FF7DDD" w:rsidRDefault="00E97C74" w:rsidP="00FF7DDD">
      <w:pPr>
        <w:pStyle w:val="Kop1"/>
      </w:pPr>
      <w:bookmarkStart w:id="1" w:name="_Toc42873686"/>
      <w:r w:rsidRPr="00FF7DDD">
        <w:lastRenderedPageBreak/>
        <w:t>Voorwoord</w:t>
      </w:r>
      <w:bookmarkEnd w:id="1"/>
    </w:p>
    <w:p w14:paraId="4EB75ADD" w14:textId="7E104B03" w:rsidR="00A14506" w:rsidRDefault="005867D1" w:rsidP="003567B2">
      <w:r>
        <w:t>Ieder</w:t>
      </w:r>
      <w:r w:rsidR="00C7278A">
        <w:t xml:space="preserve"> jaar worden er</w:t>
      </w:r>
      <w:r w:rsidR="00C94732">
        <w:t xml:space="preserve"> aan de Erasmushogeschool Brussel</w:t>
      </w:r>
      <w:r w:rsidR="00A14506">
        <w:t xml:space="preserve"> </w:t>
      </w:r>
      <w:r w:rsidR="00E31655">
        <w:t xml:space="preserve">door de kwaliteitszorgcoördinator, </w:t>
      </w:r>
      <w:r w:rsidR="00A14506">
        <w:t xml:space="preserve">statistieken </w:t>
      </w:r>
      <w:r w:rsidR="00E31655">
        <w:t>opgesteld</w:t>
      </w:r>
      <w:r w:rsidR="00A14506">
        <w:t xml:space="preserve"> die de in- en uitstroom en de doorstroom weergeven per opleiding. </w:t>
      </w:r>
      <w:r w:rsidR="00C7278A">
        <w:t xml:space="preserve"> </w:t>
      </w:r>
    </w:p>
    <w:p w14:paraId="7C55A074" w14:textId="37110ACF" w:rsidR="00990ED5" w:rsidRDefault="007C5388" w:rsidP="00D114E5">
      <w:r>
        <w:t xml:space="preserve">Zo wordt </w:t>
      </w:r>
      <w:r w:rsidR="002D61CC">
        <w:t xml:space="preserve">bijvoorbeeld </w:t>
      </w:r>
      <w:r>
        <w:t xml:space="preserve">aangetoond hoeveel studenten </w:t>
      </w:r>
      <w:r w:rsidR="00C7278A">
        <w:t xml:space="preserve">uit verschillende </w:t>
      </w:r>
      <w:r w:rsidR="00713B5C">
        <w:t>opleiding</w:t>
      </w:r>
      <w:r w:rsidR="00C7278A">
        <w:t xml:space="preserve">en </w:t>
      </w:r>
      <w:r w:rsidR="002C6E28">
        <w:t xml:space="preserve">van het secundair onderwijs </w:t>
      </w:r>
      <w:r w:rsidR="00C7278A">
        <w:t>(ASO, TSO, BSO, KSO…)</w:t>
      </w:r>
      <w:r w:rsidR="00DD5924">
        <w:t>,</w:t>
      </w:r>
      <w:r w:rsidR="0048554B">
        <w:t xml:space="preserve"> </w:t>
      </w:r>
      <w:r w:rsidR="000139E6">
        <w:t xml:space="preserve">kiezen voor een </w:t>
      </w:r>
      <w:r w:rsidR="00990ED5">
        <w:t xml:space="preserve">bepaalde </w:t>
      </w:r>
      <w:r w:rsidR="000139E6">
        <w:t xml:space="preserve">opleiding </w:t>
      </w:r>
      <w:r w:rsidR="0048554B">
        <w:t xml:space="preserve">alsook de gemiddelde </w:t>
      </w:r>
      <w:r w:rsidR="000139E6">
        <w:t>studieduur</w:t>
      </w:r>
      <w:r w:rsidR="0048554B">
        <w:t xml:space="preserve"> van de </w:t>
      </w:r>
      <w:r w:rsidR="00170F15">
        <w:t>student</w:t>
      </w:r>
      <w:r w:rsidR="00D87037">
        <w:t>en</w:t>
      </w:r>
      <w:r w:rsidR="0048554B">
        <w:t xml:space="preserve"> door</w:t>
      </w:r>
      <w:r w:rsidR="00D87037">
        <w:t xml:space="preserve">heen </w:t>
      </w:r>
      <w:r w:rsidR="0048554B">
        <w:t>de jaren.</w:t>
      </w:r>
    </w:p>
    <w:p w14:paraId="15251A55" w14:textId="18F02C0A" w:rsidR="00926040" w:rsidRDefault="00990ED5" w:rsidP="00D114E5">
      <w:r>
        <w:t xml:space="preserve">Aan de hand van verschillende resultaten worden </w:t>
      </w:r>
      <w:r w:rsidR="0048554B">
        <w:t xml:space="preserve">conclusies </w:t>
      </w:r>
      <w:r>
        <w:t>getrokken</w:t>
      </w:r>
      <w:r w:rsidR="0048554B">
        <w:t xml:space="preserve"> over de </w:t>
      </w:r>
      <w:r w:rsidR="00713B5C">
        <w:t>opleiding</w:t>
      </w:r>
      <w:r w:rsidR="0048554B">
        <w:t xml:space="preserve">. </w:t>
      </w:r>
      <w:r w:rsidR="006B58FD">
        <w:t xml:space="preserve">Deze conclusies worden gebruikt om eventuele </w:t>
      </w:r>
      <w:r w:rsidR="00A307D3">
        <w:t>zaken</w:t>
      </w:r>
      <w:r w:rsidR="006B58FD">
        <w:t xml:space="preserve"> door te voeren en/of aan te passen. </w:t>
      </w:r>
    </w:p>
    <w:p w14:paraId="704741F2" w14:textId="77777777" w:rsidR="00A479D2" w:rsidRDefault="00A307D3" w:rsidP="00D114E5">
      <w:r>
        <w:t>De</w:t>
      </w:r>
      <w:r w:rsidR="007D4C40">
        <w:t xml:space="preserve"> te gebruiken</w:t>
      </w:r>
      <w:r>
        <w:t xml:space="preserve"> statistieken werden </w:t>
      </w:r>
      <w:r w:rsidR="00611A3C">
        <w:t xml:space="preserve">manueel </w:t>
      </w:r>
      <w:r>
        <w:t>gemaakt aan de hand van Excels</w:t>
      </w:r>
      <w:r w:rsidR="006915C2">
        <w:t xml:space="preserve"> (uit een databank)</w:t>
      </w:r>
      <w:r w:rsidR="00611A3C">
        <w:t xml:space="preserve"> en nadien </w:t>
      </w:r>
      <w:r w:rsidR="007D4C40">
        <w:t xml:space="preserve">manueel </w:t>
      </w:r>
      <w:r w:rsidR="00611A3C">
        <w:t xml:space="preserve">verwerkt in een </w:t>
      </w:r>
      <w:r w:rsidR="0048554B">
        <w:t>PowerPoint</w:t>
      </w:r>
      <w:r w:rsidR="007258E4">
        <w:t>.</w:t>
      </w:r>
      <w:r w:rsidR="007D4C40">
        <w:t xml:space="preserve"> </w:t>
      </w:r>
    </w:p>
    <w:p w14:paraId="07BC3B48" w14:textId="170BDA6D" w:rsidR="009C47A3" w:rsidRDefault="007D4C40" w:rsidP="00D114E5">
      <w:r>
        <w:t xml:space="preserve">Dit </w:t>
      </w:r>
      <w:r w:rsidR="00042388">
        <w:t>was</w:t>
      </w:r>
      <w:r>
        <w:t xml:space="preserve"> enorm tijdrovend voor de kwaliteitszorgcoördinator. </w:t>
      </w:r>
      <w:r w:rsidR="009C47A3">
        <w:t xml:space="preserve">Vandaar </w:t>
      </w:r>
      <w:r w:rsidR="00B14BF8">
        <w:t xml:space="preserve">de vraag om dit te automatiseren aangezien </w:t>
      </w:r>
      <w:r w:rsidR="009C47A3">
        <w:t>d</w:t>
      </w:r>
      <w:r w:rsidR="0048554B">
        <w:t>it proces enkel</w:t>
      </w:r>
      <w:r w:rsidR="009C47A3">
        <w:t>e</w:t>
      </w:r>
      <w:r w:rsidR="0048554B">
        <w:t xml:space="preserve"> weken </w:t>
      </w:r>
      <w:r w:rsidR="009C47A3">
        <w:t>tijd in beslag nam</w:t>
      </w:r>
      <w:r w:rsidR="00151525">
        <w:t xml:space="preserve"> vanwege de vele te verwerken data</w:t>
      </w:r>
      <w:r w:rsidR="009C47A3">
        <w:t xml:space="preserve">. </w:t>
      </w:r>
    </w:p>
    <w:p w14:paraId="68EAA57E" w14:textId="09548045" w:rsidR="003567B2" w:rsidRPr="003567B2" w:rsidRDefault="00146CFF" w:rsidP="003567B2">
      <w:r>
        <w:t>Door het gebruiken van d</w:t>
      </w:r>
      <w:r w:rsidR="0048554B">
        <w:t>it programma</w:t>
      </w:r>
      <w:r>
        <w:t xml:space="preserve"> wordt het </w:t>
      </w:r>
      <w:r w:rsidR="00293A08">
        <w:t>omslachtige proces ge</w:t>
      </w:r>
      <w:r w:rsidR="0048554B" w:rsidRPr="0048554B">
        <w:t>automatiseer</w:t>
      </w:r>
      <w:r w:rsidR="00293A08">
        <w:t>d</w:t>
      </w:r>
      <w:r w:rsidR="003A11D7">
        <w:t xml:space="preserve"> en kan </w:t>
      </w:r>
      <w:r w:rsidR="0048554B">
        <w:t>de tijd van enkel</w:t>
      </w:r>
      <w:r w:rsidR="003A11D7">
        <w:t>e</w:t>
      </w:r>
      <w:r w:rsidR="0048554B">
        <w:t xml:space="preserve"> weken </w:t>
      </w:r>
      <w:r w:rsidR="0014421B">
        <w:t>verkleind</w:t>
      </w:r>
      <w:r w:rsidR="0048554B">
        <w:t xml:space="preserve"> worden tot enkele seconden</w:t>
      </w:r>
      <w:r w:rsidR="003A11D7">
        <w:t xml:space="preserve">. </w:t>
      </w:r>
    </w:p>
    <w:p w14:paraId="5C0DFB75" w14:textId="7F848000" w:rsidR="005A6825" w:rsidRDefault="00A62FFE" w:rsidP="00FF7DDD">
      <w:pPr>
        <w:pStyle w:val="Kop1"/>
      </w:pPr>
      <w:bookmarkStart w:id="2" w:name="_Toc42873687"/>
      <w:r>
        <w:t>Gebruikers handleiding</w:t>
      </w:r>
      <w:bookmarkEnd w:id="2"/>
    </w:p>
    <w:p w14:paraId="1D26C079" w14:textId="09C97C4F" w:rsidR="00C22367" w:rsidRDefault="0080665A" w:rsidP="00C22367">
      <w:r>
        <w:t>Wanneer je als gebruiker op de website komt zie je het volgende</w:t>
      </w:r>
      <w:r w:rsidR="00856F27">
        <w:t>:</w:t>
      </w:r>
    </w:p>
    <w:p w14:paraId="054AEC39" w14:textId="0829F6E3" w:rsidR="00464106" w:rsidRDefault="00710BA7" w:rsidP="00C22367">
      <w:r w:rsidRPr="00710BA7">
        <w:rPr>
          <w:noProof/>
        </w:rPr>
        <w:drawing>
          <wp:inline distT="0" distB="0" distL="0" distR="0" wp14:anchorId="28F24887" wp14:editId="57F2FAD6">
            <wp:extent cx="6281526" cy="1323975"/>
            <wp:effectExtent l="0" t="0" r="508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57" b="58679"/>
                    <a:stretch/>
                  </pic:blipFill>
                  <pic:spPr bwMode="auto">
                    <a:xfrm>
                      <a:off x="0" y="0"/>
                      <a:ext cx="6293439" cy="1326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D5BCA" w14:textId="77777777" w:rsidR="00856F27" w:rsidRDefault="00856F27" w:rsidP="00C22367"/>
    <w:p w14:paraId="1AD73881" w14:textId="77777777" w:rsidR="0004621F" w:rsidRDefault="00C74CFB" w:rsidP="00C22367">
      <w:r>
        <w:t>De hoofdpagina bevat op</w:t>
      </w:r>
      <w:r w:rsidR="00856F27">
        <w:t xml:space="preserve"> </w:t>
      </w:r>
      <w:r>
        <w:t>zich niet veel</w:t>
      </w:r>
      <w:r w:rsidR="00856F27">
        <w:t xml:space="preserve"> informatie</w:t>
      </w:r>
      <w:r>
        <w:t xml:space="preserve">. </w:t>
      </w:r>
    </w:p>
    <w:p w14:paraId="4CF126F3" w14:textId="1F8DB7F7" w:rsidR="00C74CFB" w:rsidRDefault="00C74CFB" w:rsidP="00C22367">
      <w:r>
        <w:t>Om een PowerPoint te genereren klik je op “PowerPoint maken”</w:t>
      </w:r>
    </w:p>
    <w:p w14:paraId="4C2FB96C" w14:textId="124D484A" w:rsidR="00991B65" w:rsidRDefault="00E308F9" w:rsidP="00C22367">
      <w:r w:rsidRPr="00E308F9">
        <w:rPr>
          <w:noProof/>
        </w:rPr>
        <w:drawing>
          <wp:inline distT="0" distB="0" distL="0" distR="0" wp14:anchorId="37B6EF8B" wp14:editId="00107460">
            <wp:extent cx="2391109" cy="2543530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0851" w14:textId="6C5160A6" w:rsidR="00E308F9" w:rsidRDefault="006669B4" w:rsidP="00C22367">
      <w:r>
        <w:lastRenderedPageBreak/>
        <w:t>Op deze pagina kan je kiezen hoeveel PowerPoints je wilt genereren, als voorbeeld zullen we er drie genereren</w:t>
      </w:r>
    </w:p>
    <w:p w14:paraId="08F5A7B6" w14:textId="4AEEE528" w:rsidR="006040BB" w:rsidRDefault="006040BB" w:rsidP="00C22367">
      <w:r w:rsidRPr="006040BB">
        <w:rPr>
          <w:noProof/>
        </w:rPr>
        <w:drawing>
          <wp:inline distT="0" distB="0" distL="0" distR="0" wp14:anchorId="2CEB11E4" wp14:editId="44109347">
            <wp:extent cx="5760720" cy="231076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C68A" w14:textId="76004211" w:rsidR="00E273F0" w:rsidRDefault="006040BB" w:rsidP="00E273F0">
      <w:r>
        <w:t xml:space="preserve">Wanneer je dit hebt ingevuld kan je op </w:t>
      </w:r>
      <w:r w:rsidR="00DE2411">
        <w:t>“</w:t>
      </w:r>
      <w:r w:rsidR="00A64EC7">
        <w:t>V</w:t>
      </w:r>
      <w:r>
        <w:t>olgende</w:t>
      </w:r>
      <w:r w:rsidR="00DE2411">
        <w:t>”</w:t>
      </w:r>
      <w:r>
        <w:t xml:space="preserve"> klikken</w:t>
      </w:r>
      <w:r w:rsidR="000F1ADF">
        <w:t xml:space="preserve">. </w:t>
      </w:r>
      <w:r w:rsidR="00E273F0">
        <w:t>Vervolgens kan je de opleidingen kiezen waarvoor je een PowerPoint wilt laten genereren, dit doe je op deze manier:</w:t>
      </w:r>
    </w:p>
    <w:p w14:paraId="361868A3" w14:textId="77777777" w:rsidR="00E273F0" w:rsidRDefault="00E273F0" w:rsidP="00E273F0">
      <w:pPr>
        <w:pStyle w:val="Lijstalinea"/>
        <w:numPr>
          <w:ilvl w:val="0"/>
          <w:numId w:val="26"/>
        </w:numPr>
      </w:pPr>
      <w:r>
        <w:t>Klik op “Opleiding”</w:t>
      </w:r>
    </w:p>
    <w:p w14:paraId="6172FA26" w14:textId="77777777" w:rsidR="00E273F0" w:rsidRDefault="00E273F0" w:rsidP="00E273F0">
      <w:pPr>
        <w:pStyle w:val="Lijstalinea"/>
        <w:numPr>
          <w:ilvl w:val="0"/>
          <w:numId w:val="26"/>
        </w:numPr>
      </w:pPr>
      <w:r>
        <w:t>Kies de opleiding waarvoor je een PowerPoint wilt laten genereren</w:t>
      </w:r>
    </w:p>
    <w:p w14:paraId="12F361D8" w14:textId="479E401D" w:rsidR="00E273F0" w:rsidRDefault="00E273F0" w:rsidP="00E273F0">
      <w:pPr>
        <w:pStyle w:val="Lijstalinea"/>
        <w:numPr>
          <w:ilvl w:val="0"/>
          <w:numId w:val="26"/>
        </w:numPr>
      </w:pPr>
      <w:r>
        <w:t>Klik op “Toevoegen”</w:t>
      </w:r>
    </w:p>
    <w:p w14:paraId="1D0E6377" w14:textId="77777777" w:rsidR="00EA2836" w:rsidRDefault="00EA2836" w:rsidP="00EA2836">
      <w:pPr>
        <w:pStyle w:val="Lijstalinea"/>
      </w:pPr>
    </w:p>
    <w:p w14:paraId="13011A6C" w14:textId="51D2B47F" w:rsidR="00EA2836" w:rsidRDefault="005D3C7A" w:rsidP="00EA2836">
      <w:pPr>
        <w:pStyle w:val="Lijstalinea"/>
      </w:pPr>
      <w:r w:rsidRPr="005D3C7A">
        <w:drawing>
          <wp:inline distT="0" distB="0" distL="0" distR="0" wp14:anchorId="1B634741" wp14:editId="4AB1374B">
            <wp:extent cx="5630061" cy="2896004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9AF9" w14:textId="77777777" w:rsidR="00EA2836" w:rsidRDefault="00EA2836" w:rsidP="00EA2836">
      <w:pPr>
        <w:pStyle w:val="Lijstalinea"/>
      </w:pPr>
    </w:p>
    <w:p w14:paraId="4D80EA02" w14:textId="77777777" w:rsidR="00EA2836" w:rsidRDefault="00EA2836">
      <w:pPr>
        <w:tabs>
          <w:tab w:val="clear" w:pos="9072"/>
        </w:tabs>
        <w:spacing w:after="0"/>
      </w:pPr>
      <w:r>
        <w:br w:type="page"/>
      </w:r>
    </w:p>
    <w:p w14:paraId="00C83264" w14:textId="0A910679" w:rsidR="000F1ADF" w:rsidRDefault="00E273F0" w:rsidP="000F1ADF">
      <w:pPr>
        <w:pStyle w:val="Lijstalinea"/>
        <w:numPr>
          <w:ilvl w:val="0"/>
          <w:numId w:val="26"/>
        </w:numPr>
      </w:pPr>
      <w:r>
        <w:lastRenderedPageBreak/>
        <w:t>Herhaal dit tot je evenveel opleidingen hebt toegevoegd als het aantal dat je voordien had gekozen</w:t>
      </w:r>
      <w:r w:rsidR="007C438B">
        <w:t xml:space="preserve"> (in ons voorbeeld zullen dat drie opleidingen zijn)</w:t>
      </w:r>
    </w:p>
    <w:p w14:paraId="370AD2E8" w14:textId="24CF7633" w:rsidR="00C542F8" w:rsidRDefault="00CF7650" w:rsidP="001148AB">
      <w:r w:rsidRPr="00CF7650">
        <w:drawing>
          <wp:inline distT="0" distB="0" distL="0" distR="0" wp14:anchorId="45F6527A" wp14:editId="15C6E4E5">
            <wp:extent cx="5677692" cy="3448531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D3A0" w14:textId="066639F7" w:rsidR="003A1E3F" w:rsidRDefault="003A1E3F" w:rsidP="001148AB">
      <w:r>
        <w:t xml:space="preserve">Wanneer de laatste </w:t>
      </w:r>
      <w:r w:rsidR="00713B5C">
        <w:t>opleiding</w:t>
      </w:r>
      <w:r>
        <w:t xml:space="preserve"> is toegevoegd zal het programma alle PowerPoints genereren en downloaden naar de gebruiker</w:t>
      </w:r>
    </w:p>
    <w:p w14:paraId="2F182754" w14:textId="485A468D" w:rsidR="005D7328" w:rsidRDefault="00846B93" w:rsidP="001148AB">
      <w:r w:rsidRPr="00846B93">
        <w:rPr>
          <w:noProof/>
        </w:rPr>
        <w:drawing>
          <wp:inline distT="0" distB="0" distL="0" distR="0" wp14:anchorId="4D6BB3FD" wp14:editId="673A72FD">
            <wp:extent cx="5760720" cy="11112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659D" w14:textId="051A7B02" w:rsidR="00846B93" w:rsidRDefault="00D43360" w:rsidP="001148AB">
      <w:r w:rsidRPr="00D43360">
        <w:rPr>
          <w:noProof/>
        </w:rPr>
        <w:drawing>
          <wp:inline distT="0" distB="0" distL="0" distR="0" wp14:anchorId="2C486292" wp14:editId="7B8A6213">
            <wp:extent cx="5760720" cy="1877695"/>
            <wp:effectExtent l="0" t="0" r="0" b="825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ADDA" w14:textId="7464466C" w:rsidR="00D8086C" w:rsidRDefault="00515EC6" w:rsidP="001148AB">
      <w:r w:rsidRPr="00515EC6">
        <w:rPr>
          <w:noProof/>
        </w:rPr>
        <w:drawing>
          <wp:inline distT="0" distB="0" distL="0" distR="0" wp14:anchorId="41E6BE1E" wp14:editId="7F4A386C">
            <wp:extent cx="5760720" cy="360680"/>
            <wp:effectExtent l="0" t="0" r="0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8FBA" w14:textId="61454000" w:rsidR="004B1480" w:rsidRDefault="004B1480" w:rsidP="001148AB">
      <w:r>
        <w:t xml:space="preserve">Indien je een </w:t>
      </w:r>
      <w:r w:rsidR="00713B5C">
        <w:t>opleiding</w:t>
      </w:r>
      <w:r>
        <w:t xml:space="preserve"> vergeten ben</w:t>
      </w:r>
      <w:r w:rsidR="00EA2836">
        <w:t>t</w:t>
      </w:r>
      <w:r>
        <w:t xml:space="preserve"> kan je op “Nieuwe downloads(s)” klikken.</w:t>
      </w:r>
    </w:p>
    <w:p w14:paraId="20E8B972" w14:textId="1B1F17D1" w:rsidR="005615FB" w:rsidRDefault="005615FB" w:rsidP="001148AB"/>
    <w:p w14:paraId="12E178C2" w14:textId="6EE2570E" w:rsidR="005615FB" w:rsidRDefault="005615FB" w:rsidP="001148AB"/>
    <w:p w14:paraId="7C32B735" w14:textId="40AB67A9" w:rsidR="005615FB" w:rsidRDefault="005615FB" w:rsidP="001148AB"/>
    <w:p w14:paraId="0AB49E88" w14:textId="4E327C9B" w:rsidR="005615FB" w:rsidRDefault="005615FB" w:rsidP="001148AB"/>
    <w:p w14:paraId="01E31ECE" w14:textId="0BAD66BB" w:rsidR="005615FB" w:rsidRDefault="00DE28E4" w:rsidP="00FF7DDD">
      <w:pPr>
        <w:pStyle w:val="Kop1"/>
      </w:pPr>
      <w:bookmarkStart w:id="3" w:name="_Toc42873688"/>
      <w:r>
        <w:t>Programmeur</w:t>
      </w:r>
      <w:r w:rsidR="001E2F7E">
        <w:t xml:space="preserve"> handleiding</w:t>
      </w:r>
      <w:bookmarkEnd w:id="3"/>
    </w:p>
    <w:p w14:paraId="73E249D4" w14:textId="7754A237" w:rsidR="00D245C0" w:rsidRPr="003705FC" w:rsidRDefault="0011770C" w:rsidP="003705FC">
      <w:pPr>
        <w:pStyle w:val="Kop2"/>
      </w:pPr>
      <w:bookmarkStart w:id="4" w:name="_Toc42873689"/>
      <w:r w:rsidRPr="003705FC">
        <w:t>Benodigdheden</w:t>
      </w:r>
      <w:bookmarkEnd w:id="4"/>
    </w:p>
    <w:p w14:paraId="70850241" w14:textId="56CF8D10" w:rsidR="00C2228B" w:rsidRDefault="00020D6C" w:rsidP="00020D6C">
      <w:pPr>
        <w:pStyle w:val="Lijstalinea"/>
        <w:numPr>
          <w:ilvl w:val="0"/>
          <w:numId w:val="31"/>
        </w:numPr>
        <w:rPr>
          <w:lang w:val="en-US"/>
        </w:rPr>
      </w:pPr>
      <w:r w:rsidRPr="00020D6C">
        <w:rPr>
          <w:lang w:val="en-US"/>
        </w:rPr>
        <w:t>Microsoft Visual Studio (ASP.NET and web</w:t>
      </w:r>
      <w:r>
        <w:rPr>
          <w:lang w:val="en-US"/>
        </w:rPr>
        <w:t xml:space="preserve"> </w:t>
      </w:r>
      <w:r w:rsidRPr="00020D6C">
        <w:rPr>
          <w:lang w:val="en-US"/>
        </w:rPr>
        <w:t>devel</w:t>
      </w:r>
      <w:r>
        <w:rPr>
          <w:lang w:val="en-US"/>
        </w:rPr>
        <w:t>opment)</w:t>
      </w:r>
    </w:p>
    <w:p w14:paraId="7363908D" w14:textId="4EE336DA" w:rsidR="00020D6C" w:rsidRDefault="00020D6C" w:rsidP="00020D6C">
      <w:pPr>
        <w:pStyle w:val="Lijstalinea"/>
        <w:numPr>
          <w:ilvl w:val="0"/>
          <w:numId w:val="31"/>
        </w:numPr>
        <w:rPr>
          <w:lang w:val="nl-BE"/>
        </w:rPr>
      </w:pPr>
      <w:r w:rsidRPr="00020D6C">
        <w:rPr>
          <w:lang w:val="nl-BE"/>
        </w:rPr>
        <w:t>Browser (beste resultaten met G</w:t>
      </w:r>
      <w:r>
        <w:rPr>
          <w:lang w:val="nl-BE"/>
        </w:rPr>
        <w:t>oogle Chrome)</w:t>
      </w:r>
    </w:p>
    <w:p w14:paraId="0CAD7C0F" w14:textId="3A751D0E" w:rsidR="0072479A" w:rsidRDefault="006366D2" w:rsidP="00020D6C">
      <w:pPr>
        <w:pStyle w:val="Lijstalinea"/>
        <w:numPr>
          <w:ilvl w:val="0"/>
          <w:numId w:val="31"/>
        </w:numPr>
        <w:rPr>
          <w:lang w:val="nl-BE"/>
        </w:rPr>
      </w:pPr>
      <w:r>
        <w:rPr>
          <w:lang w:val="nl-BE"/>
        </w:rPr>
        <w:t>C# en Razor kennis</w:t>
      </w:r>
    </w:p>
    <w:p w14:paraId="39E881EB" w14:textId="5FD7A08D" w:rsidR="005C67E9" w:rsidRDefault="005C67E9" w:rsidP="005C67E9">
      <w:pPr>
        <w:pStyle w:val="Kop2"/>
        <w:rPr>
          <w:lang w:val="nl-BE"/>
        </w:rPr>
      </w:pPr>
      <w:bookmarkStart w:id="5" w:name="_Toc42873690"/>
      <w:r>
        <w:rPr>
          <w:lang w:val="nl-BE"/>
        </w:rPr>
        <w:t>Programma uitvoeren</w:t>
      </w:r>
      <w:bookmarkEnd w:id="5"/>
    </w:p>
    <w:p w14:paraId="6E3726E6" w14:textId="444DBA82" w:rsidR="004A75F0" w:rsidRDefault="000C4B24" w:rsidP="004A75F0">
      <w:pPr>
        <w:rPr>
          <w:lang w:val="nl-BE"/>
        </w:rPr>
      </w:pPr>
      <w:r>
        <w:rPr>
          <w:lang w:val="nl-BE"/>
        </w:rPr>
        <w:t xml:space="preserve">Om het programma uit te voeren open je het </w:t>
      </w:r>
      <w:r w:rsidR="00233E0C">
        <w:rPr>
          <w:lang w:val="nl-BE"/>
        </w:rPr>
        <w:t>“</w:t>
      </w:r>
      <w:r>
        <w:rPr>
          <w:lang w:val="nl-BE"/>
        </w:rPr>
        <w:t>GIP.sln</w:t>
      </w:r>
      <w:r w:rsidR="00233E0C">
        <w:rPr>
          <w:lang w:val="nl-BE"/>
        </w:rPr>
        <w:t>”</w:t>
      </w:r>
      <w:r>
        <w:rPr>
          <w:lang w:val="nl-BE"/>
        </w:rPr>
        <w:t xml:space="preserve"> bestand</w:t>
      </w:r>
      <w:r w:rsidR="00233E0C">
        <w:rPr>
          <w:lang w:val="nl-BE"/>
        </w:rPr>
        <w:t>. Dit bestand opent Visual Studio. Vervolgens klik je op de rechtermuisknop op “GIP”</w:t>
      </w:r>
    </w:p>
    <w:p w14:paraId="74F8DB39" w14:textId="76B1CC9A" w:rsidR="00A84EDA" w:rsidRDefault="00A84EDA" w:rsidP="004A75F0">
      <w:pPr>
        <w:rPr>
          <w:lang w:val="nl-BE"/>
        </w:rPr>
      </w:pPr>
      <w:r w:rsidRPr="00A84EDA">
        <w:rPr>
          <w:noProof/>
          <w:lang w:val="nl-BE"/>
        </w:rPr>
        <w:drawing>
          <wp:inline distT="0" distB="0" distL="0" distR="0" wp14:anchorId="2F7CA6F4" wp14:editId="17B4D289">
            <wp:extent cx="2727298" cy="1642951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660" cy="16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189F" w14:textId="20E2E5C0" w:rsidR="00A84EDA" w:rsidRDefault="00A84EDA" w:rsidP="004A75F0">
      <w:pPr>
        <w:rPr>
          <w:lang w:val="nl-BE"/>
        </w:rPr>
      </w:pPr>
      <w:r>
        <w:rPr>
          <w:lang w:val="nl-BE"/>
        </w:rPr>
        <w:t>In de lijst klik je op “</w:t>
      </w:r>
      <w:r w:rsidR="00C202B2">
        <w:rPr>
          <w:lang w:val="nl-BE"/>
        </w:rPr>
        <w:t>Set as Startup Project</w:t>
      </w:r>
      <w:r>
        <w:rPr>
          <w:lang w:val="nl-BE"/>
        </w:rPr>
        <w:t>”</w:t>
      </w:r>
    </w:p>
    <w:p w14:paraId="2A807F36" w14:textId="73C34368" w:rsidR="00A84EDA" w:rsidRDefault="00A84EDA" w:rsidP="004A75F0">
      <w:pPr>
        <w:rPr>
          <w:lang w:val="nl-BE"/>
        </w:rPr>
      </w:pPr>
      <w:r w:rsidRPr="00A84EDA">
        <w:rPr>
          <w:noProof/>
          <w:lang w:val="nl-BE"/>
        </w:rPr>
        <w:drawing>
          <wp:inline distT="0" distB="0" distL="0" distR="0" wp14:anchorId="25A3B891" wp14:editId="728CA8ED">
            <wp:extent cx="1352028" cy="2941983"/>
            <wp:effectExtent l="0" t="0" r="63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040" cy="295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B071" w14:textId="08960633" w:rsidR="0022009C" w:rsidRDefault="0022009C" w:rsidP="004A75F0">
      <w:pPr>
        <w:rPr>
          <w:lang w:val="nl-BE"/>
        </w:rPr>
      </w:pPr>
      <w:r>
        <w:rPr>
          <w:lang w:val="nl-BE"/>
        </w:rPr>
        <w:t xml:space="preserve">Druk dan op </w:t>
      </w:r>
      <w:r w:rsidR="00D357DC">
        <w:rPr>
          <w:lang w:val="nl-BE"/>
        </w:rPr>
        <w:t>de blauw</w:t>
      </w:r>
      <w:r w:rsidR="00002B76">
        <w:rPr>
          <w:lang w:val="nl-BE"/>
        </w:rPr>
        <w:t>e</w:t>
      </w:r>
      <w:r w:rsidR="00D357DC">
        <w:rPr>
          <w:lang w:val="nl-BE"/>
        </w:rPr>
        <w:t xml:space="preserve"> pijl (die naar beneden gaat) rechts naast “GIP”</w:t>
      </w:r>
    </w:p>
    <w:p w14:paraId="24FDF2E8" w14:textId="5F6501A3" w:rsidR="00C2085E" w:rsidRDefault="00D7515F" w:rsidP="004A75F0">
      <w:pPr>
        <w:rPr>
          <w:lang w:val="nl-BE"/>
        </w:rPr>
      </w:pPr>
      <w:r w:rsidRPr="00D7515F">
        <w:rPr>
          <w:noProof/>
          <w:lang w:val="nl-BE"/>
        </w:rPr>
        <w:drawing>
          <wp:inline distT="0" distB="0" distL="0" distR="0" wp14:anchorId="38BB1A7A" wp14:editId="562F70B9">
            <wp:extent cx="4492487" cy="1005263"/>
            <wp:effectExtent l="0" t="0" r="381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581" cy="10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F6CA" w14:textId="2D9AB5D3" w:rsidR="009E1312" w:rsidRPr="004A75F0" w:rsidRDefault="00877DEE" w:rsidP="004A75F0">
      <w:pPr>
        <w:rPr>
          <w:lang w:val="nl-BE"/>
        </w:rPr>
      </w:pPr>
      <w:r>
        <w:rPr>
          <w:lang w:val="nl-BE"/>
        </w:rPr>
        <w:lastRenderedPageBreak/>
        <w:t>Zorg ervoor dat de “Web Browser” op “Google Chrome” staat voor het beste resultaat</w:t>
      </w:r>
      <w:r w:rsidR="009E1312">
        <w:rPr>
          <w:lang w:val="nl-BE"/>
        </w:rPr>
        <w:t>. Klik dan op “GIP” en na enkele seconden zal de website opstarten</w:t>
      </w:r>
    </w:p>
    <w:p w14:paraId="032F6692" w14:textId="237D1342" w:rsidR="00E309DF" w:rsidRDefault="006C0524" w:rsidP="00A90EE8">
      <w:pPr>
        <w:pStyle w:val="Kop2"/>
        <w:rPr>
          <w:lang w:val="nl-BE"/>
        </w:rPr>
      </w:pPr>
      <w:bookmarkStart w:id="6" w:name="_Toc42873691"/>
      <w:r>
        <w:rPr>
          <w:lang w:val="nl-BE"/>
        </w:rPr>
        <w:t>Programmastructuur</w:t>
      </w:r>
      <w:bookmarkEnd w:id="6"/>
    </w:p>
    <w:p w14:paraId="4BC92BAA" w14:textId="5AF7A026" w:rsidR="00985F85" w:rsidRDefault="00EA57F5" w:rsidP="00EA57F5">
      <w:pPr>
        <w:rPr>
          <w:lang w:val="nl-BE"/>
        </w:rPr>
      </w:pPr>
      <w:r>
        <w:rPr>
          <w:lang w:val="nl-BE"/>
        </w:rPr>
        <w:t>De structuur van het programma ziet er als volgt uit:</w:t>
      </w:r>
    </w:p>
    <w:p w14:paraId="68C7ABCB" w14:textId="7837F700" w:rsidR="00553836" w:rsidRDefault="00553836" w:rsidP="00EA57F5">
      <w:pPr>
        <w:rPr>
          <w:lang w:val="nl-BE"/>
        </w:rPr>
      </w:pPr>
      <w:r w:rsidRPr="00553836">
        <w:rPr>
          <w:noProof/>
          <w:lang w:val="nl-BE"/>
        </w:rPr>
        <w:drawing>
          <wp:inline distT="0" distB="0" distL="0" distR="0" wp14:anchorId="00E61407" wp14:editId="7914FC31">
            <wp:extent cx="2806811" cy="2954081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3630" cy="29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C50F" w14:textId="166DDA01" w:rsidR="00553836" w:rsidRDefault="00553836" w:rsidP="00553836">
      <w:pPr>
        <w:pStyle w:val="Kop2"/>
        <w:rPr>
          <w:lang w:val="nl-BE"/>
        </w:rPr>
      </w:pPr>
      <w:bookmarkStart w:id="7" w:name="_Toc42873692"/>
      <w:r>
        <w:rPr>
          <w:lang w:val="nl-BE"/>
        </w:rPr>
        <w:t>Programma diagram</w:t>
      </w:r>
      <w:bookmarkEnd w:id="7"/>
    </w:p>
    <w:p w14:paraId="62290A04" w14:textId="1DCBCBBC" w:rsidR="000F1ADF" w:rsidRDefault="00C46442" w:rsidP="00C22367">
      <w:pPr>
        <w:rPr>
          <w:lang w:val="nl-BE"/>
        </w:rPr>
      </w:pPr>
      <w:r w:rsidRPr="00C46442">
        <w:rPr>
          <w:noProof/>
          <w:lang w:val="nl-BE"/>
        </w:rPr>
        <w:drawing>
          <wp:inline distT="0" distB="0" distL="0" distR="0" wp14:anchorId="2E53A4D8" wp14:editId="7C1EBD3B">
            <wp:extent cx="5760720" cy="348805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8690" w14:textId="4C05C0E4" w:rsidR="009C76F4" w:rsidRPr="0062498E" w:rsidRDefault="00574A39" w:rsidP="0062498E">
      <w:pPr>
        <w:pStyle w:val="Kop3"/>
      </w:pPr>
      <w:bookmarkStart w:id="8" w:name="_Toc42873693"/>
      <w:r w:rsidRPr="0062498E">
        <w:t>Main</w:t>
      </w:r>
      <w:r w:rsidR="002A7C6E">
        <w:t>.cs</w:t>
      </w:r>
      <w:bookmarkEnd w:id="8"/>
    </w:p>
    <w:p w14:paraId="5590D5DC" w14:textId="72438C41" w:rsidR="00010611" w:rsidRDefault="00010611" w:rsidP="00010611">
      <w:pPr>
        <w:rPr>
          <w:lang w:val="nl-BE"/>
        </w:rPr>
      </w:pPr>
      <w:r w:rsidRPr="001E512B">
        <w:rPr>
          <w:lang w:val="nl-BE"/>
        </w:rPr>
        <w:t>De</w:t>
      </w:r>
      <w:r w:rsidR="00573456">
        <w:rPr>
          <w:lang w:val="nl-BE"/>
        </w:rPr>
        <w:t xml:space="preserve">ze </w:t>
      </w:r>
      <w:r>
        <w:rPr>
          <w:lang w:val="nl-BE"/>
        </w:rPr>
        <w:t>klasse</w:t>
      </w:r>
      <w:r w:rsidRPr="001E512B">
        <w:rPr>
          <w:lang w:val="nl-BE"/>
        </w:rPr>
        <w:t xml:space="preserve"> is het hart va</w:t>
      </w:r>
      <w:r>
        <w:rPr>
          <w:lang w:val="nl-BE"/>
        </w:rPr>
        <w:t xml:space="preserve">n het programma, vanuit deze klasse worden alle zaken opgeroepen zoals de “PowerPointClass” en alle “Bladen”. Deze bladen (Instroom, Uitstroom </w:t>
      </w:r>
      <w:r>
        <w:rPr>
          <w:lang w:val="nl-BE"/>
        </w:rPr>
        <w:lastRenderedPageBreak/>
        <w:t>en Doorstroom) zijn een representatie van de Excels die worden ingelezen, ze bevatten allemaal hun eigen rijen waar alle benodigde data in zit.</w:t>
      </w:r>
    </w:p>
    <w:p w14:paraId="40627AA3" w14:textId="3EA9D1CC" w:rsidR="00EA1592" w:rsidRDefault="00BC1A6F" w:rsidP="0062498E">
      <w:pPr>
        <w:pStyle w:val="Kop3"/>
      </w:pPr>
      <w:bookmarkStart w:id="9" w:name="_Toc42873694"/>
      <w:r>
        <w:t>PowerPointClass</w:t>
      </w:r>
      <w:r w:rsidR="002A7C6E">
        <w:t>.cs</w:t>
      </w:r>
      <w:bookmarkEnd w:id="9"/>
    </w:p>
    <w:p w14:paraId="6921D679" w14:textId="3598D501" w:rsidR="00C32822" w:rsidRDefault="005E1043" w:rsidP="00C32822">
      <w:pPr>
        <w:rPr>
          <w:lang w:val="nl-BE"/>
        </w:rPr>
      </w:pPr>
      <w:r>
        <w:rPr>
          <w:lang w:val="nl-BE"/>
        </w:rPr>
        <w:t>De</w:t>
      </w:r>
      <w:r w:rsidR="00FF288E">
        <w:rPr>
          <w:lang w:val="nl-BE"/>
        </w:rPr>
        <w:t>ze</w:t>
      </w:r>
      <w:r>
        <w:rPr>
          <w:lang w:val="nl-BE"/>
        </w:rPr>
        <w:t xml:space="preserve"> klasse bevat alle methoden om de standaard PowerPoint aan te passen.</w:t>
      </w:r>
    </w:p>
    <w:p w14:paraId="3A47C406" w14:textId="6D9232EA" w:rsidR="001D4E63" w:rsidRDefault="002C70B2" w:rsidP="002C70B2">
      <w:pPr>
        <w:pStyle w:val="Kop3"/>
      </w:pPr>
      <w:bookmarkStart w:id="10" w:name="_Toc42873695"/>
      <w:r>
        <w:t>FilePathHandler</w:t>
      </w:r>
      <w:r w:rsidR="002A7C6E">
        <w:t>.cs</w:t>
      </w:r>
      <w:bookmarkEnd w:id="10"/>
    </w:p>
    <w:p w14:paraId="27286AB5" w14:textId="036C6E86" w:rsidR="00281F7A" w:rsidRDefault="00FF288E" w:rsidP="00281F7A">
      <w:pPr>
        <w:rPr>
          <w:lang w:val="nl-BE"/>
        </w:rPr>
      </w:pPr>
      <w:r>
        <w:rPr>
          <w:lang w:val="nl-BE"/>
        </w:rPr>
        <w:t xml:space="preserve">Deze klasse </w:t>
      </w:r>
      <w:r w:rsidR="003069E4">
        <w:rPr>
          <w:lang w:val="nl-BE"/>
        </w:rPr>
        <w:t>maakt alle documenten paths</w:t>
      </w:r>
      <w:r w:rsidR="004730CB">
        <w:rPr>
          <w:lang w:val="nl-BE"/>
        </w:rPr>
        <w:t xml:space="preserve"> die doorheen het programma gebruikt worden. Vooraleer je kan testen moet je het “DefaultAbsPath” attribuut instellen naar het path waar de “GIP” folder staat (vb: “</w:t>
      </w:r>
      <w:r w:rsidR="004730CB" w:rsidRPr="004730CB">
        <w:rPr>
          <w:lang w:val="nl-BE"/>
        </w:rPr>
        <w:t>d:\GitHub\GIP\</w:t>
      </w:r>
      <w:r w:rsidR="004730CB">
        <w:rPr>
          <w:lang w:val="nl-BE"/>
        </w:rPr>
        <w:t>”).</w:t>
      </w:r>
    </w:p>
    <w:p w14:paraId="71D8AA26" w14:textId="602A37A5" w:rsidR="00E833FD" w:rsidRDefault="00553836" w:rsidP="00E833FD">
      <w:pPr>
        <w:pStyle w:val="Kop3"/>
      </w:pPr>
      <w:bookmarkStart w:id="11" w:name="_Toc42873696"/>
      <w:r>
        <w:t>InstroomBlad.cs</w:t>
      </w:r>
      <w:bookmarkEnd w:id="11"/>
    </w:p>
    <w:p w14:paraId="1F447B60" w14:textId="18B54C2D" w:rsidR="007C10DB" w:rsidRDefault="00380FEB" w:rsidP="004B2265">
      <w:pPr>
        <w:rPr>
          <w:lang w:val="nl-BE"/>
        </w:rPr>
      </w:pPr>
      <w:r>
        <w:rPr>
          <w:lang w:val="nl-BE"/>
        </w:rPr>
        <w:t>Deze klasse bevat</w:t>
      </w:r>
      <w:r w:rsidR="004B2265">
        <w:rPr>
          <w:lang w:val="nl-BE"/>
        </w:rPr>
        <w:t xml:space="preserve"> alle InstroomRijen en</w:t>
      </w:r>
      <w:r>
        <w:rPr>
          <w:lang w:val="nl-BE"/>
        </w:rPr>
        <w:t xml:space="preserve"> de methoden om te filteren door al de InstroomRijen</w:t>
      </w:r>
      <w:r w:rsidR="007C10DB">
        <w:rPr>
          <w:lang w:val="nl-BE"/>
        </w:rPr>
        <w:t>.</w:t>
      </w:r>
      <w:r w:rsidR="0015401B">
        <w:rPr>
          <w:lang w:val="nl-BE"/>
        </w:rPr>
        <w:t xml:space="preserve"> Deze klasse kan vergeleken worden als een instroom Excel blad, op deze manier kunnen we alle gegevens in code vergelijken en filteren.</w:t>
      </w:r>
    </w:p>
    <w:p w14:paraId="6C1405EA" w14:textId="2B6FA864" w:rsidR="007C10DB" w:rsidRDefault="007C10DB" w:rsidP="007C10DB">
      <w:pPr>
        <w:pStyle w:val="Kop3"/>
      </w:pPr>
      <w:bookmarkStart w:id="12" w:name="_Toc42873697"/>
      <w:r>
        <w:t>InstroomRij.cs</w:t>
      </w:r>
      <w:bookmarkEnd w:id="12"/>
    </w:p>
    <w:p w14:paraId="759BD21A" w14:textId="60CB6855" w:rsidR="00DD1721" w:rsidRDefault="00DD1721" w:rsidP="00DD1721">
      <w:pPr>
        <w:rPr>
          <w:lang w:val="nl-BE"/>
        </w:rPr>
      </w:pPr>
      <w:r>
        <w:rPr>
          <w:lang w:val="nl-BE"/>
        </w:rPr>
        <w:t xml:space="preserve">Deze klasse bevat alle gegevens van een rij uit een </w:t>
      </w:r>
      <w:r w:rsidR="00141C74">
        <w:rPr>
          <w:lang w:val="nl-BE"/>
        </w:rPr>
        <w:t>i</w:t>
      </w:r>
      <w:r>
        <w:rPr>
          <w:lang w:val="nl-BE"/>
        </w:rPr>
        <w:t>nstroom Excel</w:t>
      </w:r>
      <w:r w:rsidR="000B6FB0">
        <w:rPr>
          <w:lang w:val="nl-BE"/>
        </w:rPr>
        <w:t>.</w:t>
      </w:r>
    </w:p>
    <w:p w14:paraId="07FD136D" w14:textId="51C2D788" w:rsidR="00FC1B13" w:rsidRDefault="00FC1B13" w:rsidP="00FC1B13">
      <w:pPr>
        <w:pStyle w:val="Kop3"/>
      </w:pPr>
      <w:bookmarkStart w:id="13" w:name="_Toc42873698"/>
      <w:r>
        <w:t>DoorstroomBlad.cs</w:t>
      </w:r>
      <w:bookmarkEnd w:id="13"/>
    </w:p>
    <w:p w14:paraId="12DEF8C5" w14:textId="1EC97AB1" w:rsidR="00FC1B13" w:rsidRDefault="00FC1B13" w:rsidP="00FC1B13">
      <w:pPr>
        <w:rPr>
          <w:lang w:val="nl-BE"/>
        </w:rPr>
      </w:pPr>
      <w:r>
        <w:rPr>
          <w:lang w:val="nl-BE"/>
        </w:rPr>
        <w:t xml:space="preserve">Deze klasse bevat alle </w:t>
      </w:r>
      <w:r>
        <w:t>Doorstroom</w:t>
      </w:r>
      <w:r>
        <w:rPr>
          <w:lang w:val="nl-BE"/>
        </w:rPr>
        <w:t xml:space="preserve">Rijen en de methoden om te filteren door al de </w:t>
      </w:r>
      <w:r>
        <w:t>Doorstroom</w:t>
      </w:r>
      <w:r>
        <w:rPr>
          <w:lang w:val="nl-BE"/>
        </w:rPr>
        <w:t>Rijen. Deze klasse kan vergeleken worden als een doorstroom Excel blad, op deze manier kunnen we alle gegevens in code vergelijken en filteren.</w:t>
      </w:r>
    </w:p>
    <w:p w14:paraId="0EFA4B93" w14:textId="3F99B701" w:rsidR="00FC1B13" w:rsidRDefault="00FC1B13" w:rsidP="00FC1B13">
      <w:pPr>
        <w:pStyle w:val="Kop3"/>
      </w:pPr>
      <w:bookmarkStart w:id="14" w:name="_Toc42873699"/>
      <w:r>
        <w:t>DoorstroomRij.cs</w:t>
      </w:r>
      <w:bookmarkEnd w:id="14"/>
    </w:p>
    <w:p w14:paraId="33320E1C" w14:textId="138AA422" w:rsidR="00FC1B13" w:rsidRDefault="00FC1B13" w:rsidP="00FC1B13">
      <w:pPr>
        <w:rPr>
          <w:lang w:val="nl-BE"/>
        </w:rPr>
      </w:pPr>
      <w:r>
        <w:rPr>
          <w:lang w:val="nl-BE"/>
        </w:rPr>
        <w:t>Deze klasse bevat alle gegevens van een rij uit een doorstroom Excel.</w:t>
      </w:r>
    </w:p>
    <w:p w14:paraId="25E78057" w14:textId="13692955" w:rsidR="00836AFD" w:rsidRDefault="00836AFD" w:rsidP="00836AFD">
      <w:pPr>
        <w:pStyle w:val="Kop3"/>
      </w:pPr>
      <w:bookmarkStart w:id="15" w:name="_Toc42873700"/>
      <w:r>
        <w:t>UitstroomBlad.cs</w:t>
      </w:r>
      <w:bookmarkEnd w:id="15"/>
    </w:p>
    <w:p w14:paraId="3D3360E6" w14:textId="157DBB64" w:rsidR="00836AFD" w:rsidRDefault="00836AFD" w:rsidP="00836AFD">
      <w:pPr>
        <w:rPr>
          <w:lang w:val="nl-BE"/>
        </w:rPr>
      </w:pPr>
      <w:r>
        <w:rPr>
          <w:lang w:val="nl-BE"/>
        </w:rPr>
        <w:t xml:space="preserve">Deze klasse bevat alle </w:t>
      </w:r>
      <w:r>
        <w:t>Uitstroom</w:t>
      </w:r>
      <w:r>
        <w:rPr>
          <w:lang w:val="nl-BE"/>
        </w:rPr>
        <w:t xml:space="preserve">Rijen en de methoden om te filteren door al de </w:t>
      </w:r>
      <w:r>
        <w:t>Uitstroom</w:t>
      </w:r>
      <w:r>
        <w:rPr>
          <w:lang w:val="nl-BE"/>
        </w:rPr>
        <w:t>Rijen. Deze klasse kan vergeleken worden als een uitstroom Excel blad, op deze manier kunnen we alle gegevens in code vergelijken en filteren.</w:t>
      </w:r>
    </w:p>
    <w:p w14:paraId="7719227B" w14:textId="088B2B56" w:rsidR="00836AFD" w:rsidRDefault="00836AFD" w:rsidP="00836AFD">
      <w:pPr>
        <w:pStyle w:val="Kop3"/>
      </w:pPr>
      <w:bookmarkStart w:id="16" w:name="_Toc42873701"/>
      <w:r>
        <w:t>UitstroomRij.cs</w:t>
      </w:r>
      <w:bookmarkEnd w:id="16"/>
    </w:p>
    <w:p w14:paraId="1A4CBB1A" w14:textId="68096205" w:rsidR="00836AFD" w:rsidRPr="00DD1721" w:rsidRDefault="00836AFD" w:rsidP="00836AFD">
      <w:pPr>
        <w:rPr>
          <w:lang w:val="nl-BE"/>
        </w:rPr>
      </w:pPr>
      <w:r>
        <w:rPr>
          <w:lang w:val="nl-BE"/>
        </w:rPr>
        <w:t>Deze klasse bevat alle gegevens van een rij uit een uitstroom Excel.</w:t>
      </w:r>
    </w:p>
    <w:p w14:paraId="48C76E83" w14:textId="77777777" w:rsidR="00836AFD" w:rsidRPr="00DD1721" w:rsidRDefault="00836AFD" w:rsidP="00FC1B13">
      <w:pPr>
        <w:rPr>
          <w:lang w:val="nl-BE"/>
        </w:rPr>
      </w:pPr>
    </w:p>
    <w:p w14:paraId="766E7EA2" w14:textId="77777777" w:rsidR="00FC1B13" w:rsidRPr="00DD1721" w:rsidRDefault="00FC1B13" w:rsidP="00DD1721">
      <w:pPr>
        <w:rPr>
          <w:lang w:val="nl-BE"/>
        </w:rPr>
      </w:pPr>
    </w:p>
    <w:p w14:paraId="3C34FF57" w14:textId="0929AFA8" w:rsidR="004F6434" w:rsidRDefault="00281F7A" w:rsidP="004B2265">
      <w:pPr>
        <w:rPr>
          <w:lang w:val="nl-BE"/>
        </w:rPr>
      </w:pPr>
      <w:r>
        <w:rPr>
          <w:lang w:val="nl-BE"/>
        </w:rPr>
        <w:br w:type="page"/>
      </w:r>
    </w:p>
    <w:p w14:paraId="58F4A31F" w14:textId="0FBD807F" w:rsidR="006040BB" w:rsidRDefault="006A4463" w:rsidP="00C22367">
      <w:pPr>
        <w:pStyle w:val="Kop2"/>
        <w:rPr>
          <w:lang w:val="nl-BE"/>
        </w:rPr>
      </w:pPr>
      <w:bookmarkStart w:id="17" w:name="_Toc42873702"/>
      <w:r>
        <w:rPr>
          <w:lang w:val="nl-BE"/>
        </w:rPr>
        <w:lastRenderedPageBreak/>
        <w:t>Websitestructuur</w:t>
      </w:r>
      <w:bookmarkEnd w:id="17"/>
    </w:p>
    <w:p w14:paraId="73F7364B" w14:textId="6A73780B" w:rsidR="006602EE" w:rsidRDefault="00A07459" w:rsidP="006602EE">
      <w:pPr>
        <w:rPr>
          <w:lang w:val="nl-BE"/>
        </w:rPr>
      </w:pPr>
      <w:r w:rsidRPr="00A07459">
        <w:rPr>
          <w:noProof/>
          <w:lang w:val="nl-BE"/>
        </w:rPr>
        <w:drawing>
          <wp:inline distT="0" distB="0" distL="0" distR="0" wp14:anchorId="6AD11E0D" wp14:editId="737AD3AD">
            <wp:extent cx="3172268" cy="4305901"/>
            <wp:effectExtent l="0" t="0" r="952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6FB7" w14:textId="79DE22D2" w:rsidR="00194C30" w:rsidRDefault="00E13DEE" w:rsidP="004F4C00">
      <w:pPr>
        <w:pStyle w:val="Kop3"/>
      </w:pPr>
      <w:bookmarkStart w:id="18" w:name="_Toc42873703"/>
      <w:r>
        <w:t>Index.razor</w:t>
      </w:r>
      <w:bookmarkEnd w:id="18"/>
    </w:p>
    <w:p w14:paraId="59EADAE2" w14:textId="5975D6A6" w:rsidR="00EE7AF2" w:rsidRPr="00EE7AF2" w:rsidRDefault="00C307B4" w:rsidP="00EE7AF2">
      <w:pPr>
        <w:rPr>
          <w:lang w:val="nl-BE"/>
        </w:rPr>
      </w:pPr>
      <w:r>
        <w:rPr>
          <w:lang w:val="nl-BE"/>
        </w:rPr>
        <w:t>Dit bestand</w:t>
      </w:r>
      <w:r w:rsidR="002E4A17">
        <w:rPr>
          <w:lang w:val="nl-BE"/>
        </w:rPr>
        <w:t xml:space="preserve"> bevat de code van d</w:t>
      </w:r>
      <w:r>
        <w:rPr>
          <w:lang w:val="nl-BE"/>
        </w:rPr>
        <w:t>e index van de website. Deze pagina is de eerste pagina die de gebruiker ziet.</w:t>
      </w:r>
    </w:p>
    <w:p w14:paraId="0FE69175" w14:textId="62823650" w:rsidR="00893348" w:rsidRDefault="004F4C00" w:rsidP="004F4C00">
      <w:pPr>
        <w:pStyle w:val="Kop3"/>
      </w:pPr>
      <w:bookmarkStart w:id="19" w:name="_Toc42873704"/>
      <w:r>
        <w:t>DefaultPage.razor</w:t>
      </w:r>
      <w:bookmarkEnd w:id="19"/>
    </w:p>
    <w:p w14:paraId="386A7640" w14:textId="7D309F85" w:rsidR="00166FFF" w:rsidRDefault="00FB3C21" w:rsidP="00166FFF">
      <w:pPr>
        <w:rPr>
          <w:lang w:val="nl-BE"/>
        </w:rPr>
      </w:pPr>
      <w:r>
        <w:rPr>
          <w:lang w:val="nl-BE"/>
        </w:rPr>
        <w:t xml:space="preserve">Dit bestand bevat de code van </w:t>
      </w:r>
      <w:r w:rsidR="00EA6931">
        <w:rPr>
          <w:lang w:val="nl-BE"/>
        </w:rPr>
        <w:t>het</w:t>
      </w:r>
      <w:r>
        <w:rPr>
          <w:lang w:val="nl-BE"/>
        </w:rPr>
        <w:t xml:space="preserve"> “PowerPoint maken” deel van de website</w:t>
      </w:r>
      <w:r w:rsidR="00875616">
        <w:rPr>
          <w:lang w:val="nl-BE"/>
        </w:rPr>
        <w:t>.</w:t>
      </w:r>
    </w:p>
    <w:p w14:paraId="27108349" w14:textId="72A6D9D5" w:rsidR="00D958D6" w:rsidRDefault="00D958D6" w:rsidP="00D958D6">
      <w:pPr>
        <w:pStyle w:val="Kop3"/>
      </w:pPr>
      <w:bookmarkStart w:id="20" w:name="_Toc42873705"/>
      <w:r>
        <w:t>NavMenu.razor</w:t>
      </w:r>
      <w:bookmarkEnd w:id="20"/>
    </w:p>
    <w:p w14:paraId="0C526E3B" w14:textId="3E92293F" w:rsidR="00B03820" w:rsidRDefault="002E4A17" w:rsidP="00B03820">
      <w:pPr>
        <w:rPr>
          <w:lang w:val="nl-BE"/>
        </w:rPr>
      </w:pPr>
      <w:r>
        <w:rPr>
          <w:lang w:val="nl-BE"/>
        </w:rPr>
        <w:t xml:space="preserve">Dit bestand bevat de code </w:t>
      </w:r>
      <w:r w:rsidR="00254517">
        <w:rPr>
          <w:lang w:val="nl-BE"/>
        </w:rPr>
        <w:t>van het menu links op de website</w:t>
      </w:r>
    </w:p>
    <w:p w14:paraId="0845320D" w14:textId="7C1F81DF" w:rsidR="00113680" w:rsidRDefault="00113680" w:rsidP="00113680">
      <w:pPr>
        <w:pStyle w:val="Kop3"/>
      </w:pPr>
      <w:bookmarkStart w:id="21" w:name="_Toc42873706"/>
      <w:r>
        <w:t>PresentationService.cs</w:t>
      </w:r>
      <w:bookmarkEnd w:id="21"/>
    </w:p>
    <w:p w14:paraId="4F6F03EA" w14:textId="55592B8C" w:rsidR="000D264C" w:rsidRDefault="003A42AE" w:rsidP="00EA0F2D">
      <w:pPr>
        <w:rPr>
          <w:lang w:val="nl-BE"/>
        </w:rPr>
      </w:pPr>
      <w:r>
        <w:rPr>
          <w:lang w:val="nl-BE"/>
        </w:rPr>
        <w:t>Deze klasse bevat de code om een PowerPoint te maken</w:t>
      </w:r>
      <w:r w:rsidR="000341D9">
        <w:rPr>
          <w:lang w:val="nl-BE"/>
        </w:rPr>
        <w:t xml:space="preserve"> op basis van een </w:t>
      </w:r>
      <w:r w:rsidR="00713B5C">
        <w:rPr>
          <w:lang w:val="nl-BE"/>
        </w:rPr>
        <w:t>opleiding</w:t>
      </w:r>
      <w:r w:rsidR="00EB66F9">
        <w:rPr>
          <w:lang w:val="nl-BE"/>
        </w:rPr>
        <w:t>.</w:t>
      </w:r>
    </w:p>
    <w:p w14:paraId="5AF984DE" w14:textId="77777777" w:rsidR="000D264C" w:rsidRDefault="000D264C">
      <w:pPr>
        <w:tabs>
          <w:tab w:val="clear" w:pos="9072"/>
        </w:tabs>
        <w:spacing w:after="0"/>
        <w:rPr>
          <w:lang w:val="nl-BE"/>
        </w:rPr>
      </w:pPr>
      <w:r>
        <w:rPr>
          <w:lang w:val="nl-BE"/>
        </w:rPr>
        <w:br w:type="page"/>
      </w:r>
    </w:p>
    <w:p w14:paraId="04E1A917" w14:textId="7CB5A50C" w:rsidR="00EB66F9" w:rsidRDefault="009417E4" w:rsidP="000D264C">
      <w:pPr>
        <w:pStyle w:val="Kop1"/>
        <w:rPr>
          <w:lang w:val="nl-BE"/>
        </w:rPr>
      </w:pPr>
      <w:r>
        <w:rPr>
          <w:lang w:val="nl-BE"/>
        </w:rPr>
        <w:lastRenderedPageBreak/>
        <w:t>Contact</w:t>
      </w:r>
    </w:p>
    <w:p w14:paraId="172BD214" w14:textId="10BE17EF" w:rsidR="00E34CE0" w:rsidRDefault="004901C7" w:rsidP="00113680">
      <w:pPr>
        <w:rPr>
          <w:lang w:val="nl-BE"/>
        </w:rPr>
      </w:pPr>
      <w:r>
        <w:rPr>
          <w:lang w:val="nl-BE"/>
        </w:rPr>
        <w:t xml:space="preserve">Indien er iets niet duidelijk is kan je altijd de </w:t>
      </w:r>
      <w:r w:rsidR="0070002E">
        <w:rPr>
          <w:lang w:val="nl-BE"/>
        </w:rPr>
        <w:t xml:space="preserve">programmeur </w:t>
      </w:r>
      <w:r>
        <w:rPr>
          <w:lang w:val="nl-BE"/>
        </w:rPr>
        <w:t>contacteren</w:t>
      </w:r>
      <w:r w:rsidR="0070002E">
        <w:rPr>
          <w:lang w:val="nl-BE"/>
        </w:rPr>
        <w:t xml:space="preserve"> </w:t>
      </w:r>
      <w:hyperlink r:id="rId26" w:history="1">
        <w:r w:rsidRPr="002A5707">
          <w:rPr>
            <w:rStyle w:val="Hyperlink"/>
            <w:lang w:val="nl-BE"/>
          </w:rPr>
          <w:t>joren.schelkens@gmail.com</w:t>
        </w:r>
      </w:hyperlink>
      <w:r w:rsidR="0070002E">
        <w:rPr>
          <w:lang w:val="nl-BE"/>
        </w:rPr>
        <w:t xml:space="preserve">. </w:t>
      </w:r>
    </w:p>
    <w:p w14:paraId="67A8EFB5" w14:textId="5700E252" w:rsidR="0070002E" w:rsidRDefault="0070002E" w:rsidP="00113680">
      <w:pPr>
        <w:rPr>
          <w:lang w:val="nl-BE"/>
        </w:rPr>
      </w:pPr>
    </w:p>
    <w:p w14:paraId="57F74F63" w14:textId="77777777" w:rsidR="0070002E" w:rsidRPr="00113680" w:rsidRDefault="0070002E" w:rsidP="00113680">
      <w:pPr>
        <w:rPr>
          <w:lang w:val="nl-BE"/>
        </w:rPr>
      </w:pPr>
    </w:p>
    <w:sectPr w:rsidR="0070002E" w:rsidRPr="00113680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49012" w14:textId="77777777" w:rsidR="00112A06" w:rsidRDefault="00112A06" w:rsidP="00932C8F">
      <w:pPr>
        <w:spacing w:after="0"/>
      </w:pPr>
      <w:r>
        <w:separator/>
      </w:r>
    </w:p>
  </w:endnote>
  <w:endnote w:type="continuationSeparator" w:id="0">
    <w:p w14:paraId="6BAB24D2" w14:textId="77777777" w:rsidR="00112A06" w:rsidRDefault="00112A06" w:rsidP="00932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0538048"/>
      <w:docPartObj>
        <w:docPartGallery w:val="Page Numbers (Bottom of Page)"/>
        <w:docPartUnique/>
      </w:docPartObj>
    </w:sdtPr>
    <w:sdtEndPr/>
    <w:sdtContent>
      <w:p w14:paraId="059CA069" w14:textId="1715380C" w:rsidR="00932C8F" w:rsidRDefault="00932C8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F377A" w14:textId="102D01F1" w:rsidR="00932C8F" w:rsidRDefault="00932C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9148D" w14:textId="77777777" w:rsidR="00112A06" w:rsidRDefault="00112A06" w:rsidP="00932C8F">
      <w:pPr>
        <w:spacing w:after="0"/>
      </w:pPr>
      <w:r>
        <w:separator/>
      </w:r>
    </w:p>
  </w:footnote>
  <w:footnote w:type="continuationSeparator" w:id="0">
    <w:p w14:paraId="3535A03B" w14:textId="77777777" w:rsidR="00112A06" w:rsidRDefault="00112A06" w:rsidP="00932C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F652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D89A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E21D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88B9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08241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B87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A80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AEE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A29BFA"/>
    <w:lvl w:ilvl="0">
      <w:start w:val="1"/>
      <w:numFmt w:val="decimal"/>
      <w:pStyle w:val="Lijstnummering"/>
      <w:lvlText w:val="%1"/>
      <w:lvlJc w:val="left"/>
      <w:pPr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9F5AD3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27EDF"/>
    <w:multiLevelType w:val="hybridMultilevel"/>
    <w:tmpl w:val="25CC6CB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A82675"/>
    <w:multiLevelType w:val="hybridMultilevel"/>
    <w:tmpl w:val="40B6E5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8341BF"/>
    <w:multiLevelType w:val="hybridMultilevel"/>
    <w:tmpl w:val="106087D4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FA05B0"/>
    <w:multiLevelType w:val="hybridMultilevel"/>
    <w:tmpl w:val="1F14AAC8"/>
    <w:lvl w:ilvl="0" w:tplc="364460A2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E754D"/>
    <w:multiLevelType w:val="hybridMultilevel"/>
    <w:tmpl w:val="BB36B4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40BFE"/>
    <w:multiLevelType w:val="hybridMultilevel"/>
    <w:tmpl w:val="94B69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E62B7"/>
    <w:multiLevelType w:val="hybridMultilevel"/>
    <w:tmpl w:val="A22E7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103BD"/>
    <w:multiLevelType w:val="hybridMultilevel"/>
    <w:tmpl w:val="520285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053F0"/>
    <w:multiLevelType w:val="hybridMultilevel"/>
    <w:tmpl w:val="19C4B4D0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063B47"/>
    <w:multiLevelType w:val="hybridMultilevel"/>
    <w:tmpl w:val="A774B48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C58D7"/>
    <w:multiLevelType w:val="hybridMultilevel"/>
    <w:tmpl w:val="E2E618A4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F2640"/>
    <w:multiLevelType w:val="hybridMultilevel"/>
    <w:tmpl w:val="19BE0AF2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C7E82"/>
    <w:multiLevelType w:val="hybridMultilevel"/>
    <w:tmpl w:val="ABD69D6C"/>
    <w:lvl w:ilvl="0" w:tplc="D54C5DD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1C2DD1"/>
    <w:multiLevelType w:val="hybridMultilevel"/>
    <w:tmpl w:val="DAA0E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4821"/>
    <w:multiLevelType w:val="hybridMultilevel"/>
    <w:tmpl w:val="ABF8EB98"/>
    <w:lvl w:ilvl="0" w:tplc="6AF6EBBA">
      <w:start w:val="7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C37BF9"/>
    <w:multiLevelType w:val="multilevel"/>
    <w:tmpl w:val="200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E92733"/>
    <w:multiLevelType w:val="multilevel"/>
    <w:tmpl w:val="5994180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7" w15:restartNumberingAfterBreak="0">
    <w:nsid w:val="62064A3F"/>
    <w:multiLevelType w:val="multilevel"/>
    <w:tmpl w:val="B69E824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3A74D0B"/>
    <w:multiLevelType w:val="hybridMultilevel"/>
    <w:tmpl w:val="ABAA3AAE"/>
    <w:lvl w:ilvl="0" w:tplc="D54C5D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2C70D8"/>
    <w:multiLevelType w:val="hybridMultilevel"/>
    <w:tmpl w:val="FAC85792"/>
    <w:lvl w:ilvl="0" w:tplc="6AF6EBB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B6CA0"/>
    <w:multiLevelType w:val="hybridMultilevel"/>
    <w:tmpl w:val="14D0CB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9"/>
  </w:num>
  <w:num w:numId="4">
    <w:abstractNumId w:val="24"/>
  </w:num>
  <w:num w:numId="5">
    <w:abstractNumId w:val="19"/>
  </w:num>
  <w:num w:numId="6">
    <w:abstractNumId w:val="22"/>
  </w:num>
  <w:num w:numId="7">
    <w:abstractNumId w:val="10"/>
  </w:num>
  <w:num w:numId="8">
    <w:abstractNumId w:val="21"/>
  </w:num>
  <w:num w:numId="9">
    <w:abstractNumId w:val="28"/>
  </w:num>
  <w:num w:numId="10">
    <w:abstractNumId w:val="2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6"/>
  </w:num>
  <w:num w:numId="23">
    <w:abstractNumId w:val="16"/>
  </w:num>
  <w:num w:numId="24">
    <w:abstractNumId w:val="23"/>
  </w:num>
  <w:num w:numId="25">
    <w:abstractNumId w:val="13"/>
  </w:num>
  <w:num w:numId="26">
    <w:abstractNumId w:val="11"/>
  </w:num>
  <w:num w:numId="27">
    <w:abstractNumId w:val="14"/>
  </w:num>
  <w:num w:numId="28">
    <w:abstractNumId w:val="15"/>
  </w:num>
  <w:num w:numId="29">
    <w:abstractNumId w:val="25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19"/>
    <w:rsid w:val="00002B76"/>
    <w:rsid w:val="00004A2C"/>
    <w:rsid w:val="00010611"/>
    <w:rsid w:val="000139E6"/>
    <w:rsid w:val="00020D6C"/>
    <w:rsid w:val="000341D9"/>
    <w:rsid w:val="000418C7"/>
    <w:rsid w:val="00042388"/>
    <w:rsid w:val="0004621F"/>
    <w:rsid w:val="00062461"/>
    <w:rsid w:val="000B5422"/>
    <w:rsid w:val="000B6FB0"/>
    <w:rsid w:val="000C326C"/>
    <w:rsid w:val="000C4B24"/>
    <w:rsid w:val="000C6184"/>
    <w:rsid w:val="000C6866"/>
    <w:rsid w:val="000D264C"/>
    <w:rsid w:val="000E6E2A"/>
    <w:rsid w:val="000F1ADF"/>
    <w:rsid w:val="000F5FD3"/>
    <w:rsid w:val="00112A06"/>
    <w:rsid w:val="00113680"/>
    <w:rsid w:val="001148AB"/>
    <w:rsid w:val="0011770C"/>
    <w:rsid w:val="00120C5A"/>
    <w:rsid w:val="00141C74"/>
    <w:rsid w:val="0014421B"/>
    <w:rsid w:val="00146CFF"/>
    <w:rsid w:val="00151525"/>
    <w:rsid w:val="001525CF"/>
    <w:rsid w:val="0015401B"/>
    <w:rsid w:val="00157507"/>
    <w:rsid w:val="00166FFF"/>
    <w:rsid w:val="00170F15"/>
    <w:rsid w:val="001731A7"/>
    <w:rsid w:val="00181193"/>
    <w:rsid w:val="00194C30"/>
    <w:rsid w:val="00197081"/>
    <w:rsid w:val="001D4E63"/>
    <w:rsid w:val="001D5836"/>
    <w:rsid w:val="001D7D39"/>
    <w:rsid w:val="001E2F7E"/>
    <w:rsid w:val="001E512B"/>
    <w:rsid w:val="00213C23"/>
    <w:rsid w:val="0022009C"/>
    <w:rsid w:val="0023091F"/>
    <w:rsid w:val="00233E0C"/>
    <w:rsid w:val="00240A70"/>
    <w:rsid w:val="00254517"/>
    <w:rsid w:val="00264F4F"/>
    <w:rsid w:val="00272471"/>
    <w:rsid w:val="00281F7A"/>
    <w:rsid w:val="00292F2A"/>
    <w:rsid w:val="00293A08"/>
    <w:rsid w:val="00295DEA"/>
    <w:rsid w:val="002A7C6E"/>
    <w:rsid w:val="002C6E28"/>
    <w:rsid w:val="002C70B2"/>
    <w:rsid w:val="002C7BBD"/>
    <w:rsid w:val="002D61CC"/>
    <w:rsid w:val="002E4A17"/>
    <w:rsid w:val="002F16E8"/>
    <w:rsid w:val="003069E4"/>
    <w:rsid w:val="003370D1"/>
    <w:rsid w:val="00337455"/>
    <w:rsid w:val="00347C76"/>
    <w:rsid w:val="003567B2"/>
    <w:rsid w:val="003705FC"/>
    <w:rsid w:val="00380FEB"/>
    <w:rsid w:val="003836AC"/>
    <w:rsid w:val="003A11D7"/>
    <w:rsid w:val="003A1E3F"/>
    <w:rsid w:val="003A42AE"/>
    <w:rsid w:val="003B6612"/>
    <w:rsid w:val="003D67B3"/>
    <w:rsid w:val="004056FB"/>
    <w:rsid w:val="004106BD"/>
    <w:rsid w:val="004336FD"/>
    <w:rsid w:val="00460D89"/>
    <w:rsid w:val="00464106"/>
    <w:rsid w:val="004730CB"/>
    <w:rsid w:val="004769D5"/>
    <w:rsid w:val="0048554B"/>
    <w:rsid w:val="0048712A"/>
    <w:rsid w:val="004901C7"/>
    <w:rsid w:val="00493549"/>
    <w:rsid w:val="004A4ACD"/>
    <w:rsid w:val="004A69C9"/>
    <w:rsid w:val="004A75F0"/>
    <w:rsid w:val="004B1480"/>
    <w:rsid w:val="004B2265"/>
    <w:rsid w:val="004C06CC"/>
    <w:rsid w:val="004E066C"/>
    <w:rsid w:val="004F3525"/>
    <w:rsid w:val="004F4C00"/>
    <w:rsid w:val="004F6434"/>
    <w:rsid w:val="00506519"/>
    <w:rsid w:val="00507DF5"/>
    <w:rsid w:val="00515EC6"/>
    <w:rsid w:val="0054527D"/>
    <w:rsid w:val="00552289"/>
    <w:rsid w:val="00553836"/>
    <w:rsid w:val="005615FB"/>
    <w:rsid w:val="00562623"/>
    <w:rsid w:val="005664FE"/>
    <w:rsid w:val="00573354"/>
    <w:rsid w:val="00573456"/>
    <w:rsid w:val="00574A39"/>
    <w:rsid w:val="005859AE"/>
    <w:rsid w:val="005867D1"/>
    <w:rsid w:val="005A0FD8"/>
    <w:rsid w:val="005A6825"/>
    <w:rsid w:val="005C67E9"/>
    <w:rsid w:val="005D3635"/>
    <w:rsid w:val="005D3C7A"/>
    <w:rsid w:val="005D7328"/>
    <w:rsid w:val="005E1043"/>
    <w:rsid w:val="005E550B"/>
    <w:rsid w:val="005E584A"/>
    <w:rsid w:val="005E6316"/>
    <w:rsid w:val="006040BB"/>
    <w:rsid w:val="00611A3C"/>
    <w:rsid w:val="0062498E"/>
    <w:rsid w:val="00625C0B"/>
    <w:rsid w:val="00631DEB"/>
    <w:rsid w:val="006366D2"/>
    <w:rsid w:val="006602EE"/>
    <w:rsid w:val="0066247B"/>
    <w:rsid w:val="006669B4"/>
    <w:rsid w:val="006915C2"/>
    <w:rsid w:val="006A4463"/>
    <w:rsid w:val="006A627C"/>
    <w:rsid w:val="006B49CB"/>
    <w:rsid w:val="006B58FD"/>
    <w:rsid w:val="006C0524"/>
    <w:rsid w:val="0070002E"/>
    <w:rsid w:val="00710BA7"/>
    <w:rsid w:val="00712205"/>
    <w:rsid w:val="00713B5C"/>
    <w:rsid w:val="007217B2"/>
    <w:rsid w:val="0072479A"/>
    <w:rsid w:val="007258E4"/>
    <w:rsid w:val="00740C11"/>
    <w:rsid w:val="00756A31"/>
    <w:rsid w:val="00761BEB"/>
    <w:rsid w:val="00762964"/>
    <w:rsid w:val="007632A9"/>
    <w:rsid w:val="007C10DB"/>
    <w:rsid w:val="007C438B"/>
    <w:rsid w:val="007C5388"/>
    <w:rsid w:val="007D19D3"/>
    <w:rsid w:val="007D4C40"/>
    <w:rsid w:val="007E5B85"/>
    <w:rsid w:val="007E7119"/>
    <w:rsid w:val="007F1FB4"/>
    <w:rsid w:val="007F3CE9"/>
    <w:rsid w:val="0080665A"/>
    <w:rsid w:val="00822D57"/>
    <w:rsid w:val="0083182F"/>
    <w:rsid w:val="00836AFD"/>
    <w:rsid w:val="00846B93"/>
    <w:rsid w:val="00856F27"/>
    <w:rsid w:val="0087510B"/>
    <w:rsid w:val="00875616"/>
    <w:rsid w:val="00877DEE"/>
    <w:rsid w:val="00893348"/>
    <w:rsid w:val="0089562D"/>
    <w:rsid w:val="008A2151"/>
    <w:rsid w:val="008F129F"/>
    <w:rsid w:val="00910E62"/>
    <w:rsid w:val="00924311"/>
    <w:rsid w:val="00924AF7"/>
    <w:rsid w:val="00926040"/>
    <w:rsid w:val="00932C8F"/>
    <w:rsid w:val="009331D7"/>
    <w:rsid w:val="009417E4"/>
    <w:rsid w:val="009628F1"/>
    <w:rsid w:val="00964A0A"/>
    <w:rsid w:val="00966D16"/>
    <w:rsid w:val="009700B0"/>
    <w:rsid w:val="00977241"/>
    <w:rsid w:val="00984407"/>
    <w:rsid w:val="00985F85"/>
    <w:rsid w:val="00990ED5"/>
    <w:rsid w:val="00991B65"/>
    <w:rsid w:val="009B67E4"/>
    <w:rsid w:val="009C47A3"/>
    <w:rsid w:val="009C76F4"/>
    <w:rsid w:val="009E1312"/>
    <w:rsid w:val="009E6F39"/>
    <w:rsid w:val="00A01AB4"/>
    <w:rsid w:val="00A05200"/>
    <w:rsid w:val="00A07459"/>
    <w:rsid w:val="00A14506"/>
    <w:rsid w:val="00A307D3"/>
    <w:rsid w:val="00A37939"/>
    <w:rsid w:val="00A40ADD"/>
    <w:rsid w:val="00A479D2"/>
    <w:rsid w:val="00A62FFE"/>
    <w:rsid w:val="00A64EC7"/>
    <w:rsid w:val="00A8131A"/>
    <w:rsid w:val="00A82070"/>
    <w:rsid w:val="00A84EDA"/>
    <w:rsid w:val="00A90EE8"/>
    <w:rsid w:val="00A912E4"/>
    <w:rsid w:val="00AA4234"/>
    <w:rsid w:val="00AB586D"/>
    <w:rsid w:val="00AB797B"/>
    <w:rsid w:val="00AD07F1"/>
    <w:rsid w:val="00AD649B"/>
    <w:rsid w:val="00AE08FB"/>
    <w:rsid w:val="00AF34DD"/>
    <w:rsid w:val="00B00E6F"/>
    <w:rsid w:val="00B03820"/>
    <w:rsid w:val="00B14BF8"/>
    <w:rsid w:val="00B36ED9"/>
    <w:rsid w:val="00B469D0"/>
    <w:rsid w:val="00B5533E"/>
    <w:rsid w:val="00B56DD0"/>
    <w:rsid w:val="00B600A9"/>
    <w:rsid w:val="00B604D0"/>
    <w:rsid w:val="00B7344C"/>
    <w:rsid w:val="00B91B2A"/>
    <w:rsid w:val="00B93467"/>
    <w:rsid w:val="00BB0DB6"/>
    <w:rsid w:val="00BC1A6F"/>
    <w:rsid w:val="00BC1FE0"/>
    <w:rsid w:val="00BD4337"/>
    <w:rsid w:val="00C000CF"/>
    <w:rsid w:val="00C04858"/>
    <w:rsid w:val="00C202B2"/>
    <w:rsid w:val="00C2085E"/>
    <w:rsid w:val="00C2228B"/>
    <w:rsid w:val="00C22367"/>
    <w:rsid w:val="00C304F3"/>
    <w:rsid w:val="00C307B4"/>
    <w:rsid w:val="00C32822"/>
    <w:rsid w:val="00C339A7"/>
    <w:rsid w:val="00C34FFA"/>
    <w:rsid w:val="00C378D5"/>
    <w:rsid w:val="00C46442"/>
    <w:rsid w:val="00C542F8"/>
    <w:rsid w:val="00C671BE"/>
    <w:rsid w:val="00C7278A"/>
    <w:rsid w:val="00C74CFB"/>
    <w:rsid w:val="00C94732"/>
    <w:rsid w:val="00CA3AEA"/>
    <w:rsid w:val="00CB0292"/>
    <w:rsid w:val="00CC6C3C"/>
    <w:rsid w:val="00CC758E"/>
    <w:rsid w:val="00CD5B0A"/>
    <w:rsid w:val="00CF095D"/>
    <w:rsid w:val="00CF6199"/>
    <w:rsid w:val="00CF7650"/>
    <w:rsid w:val="00D03779"/>
    <w:rsid w:val="00D114E5"/>
    <w:rsid w:val="00D245C0"/>
    <w:rsid w:val="00D26DBC"/>
    <w:rsid w:val="00D357DC"/>
    <w:rsid w:val="00D36765"/>
    <w:rsid w:val="00D43360"/>
    <w:rsid w:val="00D722F6"/>
    <w:rsid w:val="00D7515F"/>
    <w:rsid w:val="00D8086C"/>
    <w:rsid w:val="00D87037"/>
    <w:rsid w:val="00D9004C"/>
    <w:rsid w:val="00D91011"/>
    <w:rsid w:val="00D958D6"/>
    <w:rsid w:val="00DA0878"/>
    <w:rsid w:val="00DB1272"/>
    <w:rsid w:val="00DD1721"/>
    <w:rsid w:val="00DD5924"/>
    <w:rsid w:val="00DE2411"/>
    <w:rsid w:val="00DE28E4"/>
    <w:rsid w:val="00DF0889"/>
    <w:rsid w:val="00DF334B"/>
    <w:rsid w:val="00E013AB"/>
    <w:rsid w:val="00E13552"/>
    <w:rsid w:val="00E13DEE"/>
    <w:rsid w:val="00E20C80"/>
    <w:rsid w:val="00E224D0"/>
    <w:rsid w:val="00E273F0"/>
    <w:rsid w:val="00E308F9"/>
    <w:rsid w:val="00E309DF"/>
    <w:rsid w:val="00E31655"/>
    <w:rsid w:val="00E34CE0"/>
    <w:rsid w:val="00E374E8"/>
    <w:rsid w:val="00E44D72"/>
    <w:rsid w:val="00E67EFA"/>
    <w:rsid w:val="00E833FD"/>
    <w:rsid w:val="00E83EB9"/>
    <w:rsid w:val="00E95CF4"/>
    <w:rsid w:val="00E97C74"/>
    <w:rsid w:val="00EA0DA5"/>
    <w:rsid w:val="00EA0F2D"/>
    <w:rsid w:val="00EA1592"/>
    <w:rsid w:val="00EA2836"/>
    <w:rsid w:val="00EA57F5"/>
    <w:rsid w:val="00EA61AD"/>
    <w:rsid w:val="00EA6931"/>
    <w:rsid w:val="00EB66F9"/>
    <w:rsid w:val="00EC6B08"/>
    <w:rsid w:val="00EE7AF2"/>
    <w:rsid w:val="00F037C6"/>
    <w:rsid w:val="00F30620"/>
    <w:rsid w:val="00F30864"/>
    <w:rsid w:val="00F637B2"/>
    <w:rsid w:val="00F70703"/>
    <w:rsid w:val="00FB3C21"/>
    <w:rsid w:val="00FC1B13"/>
    <w:rsid w:val="00FC5EF7"/>
    <w:rsid w:val="00FD7094"/>
    <w:rsid w:val="00FE6BFB"/>
    <w:rsid w:val="00FF288E"/>
    <w:rsid w:val="00FF7354"/>
    <w:rsid w:val="00F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F6AE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0C5A"/>
    <w:pPr>
      <w:tabs>
        <w:tab w:val="left" w:leader="dot" w:pos="9072"/>
      </w:tabs>
      <w:spacing w:after="120"/>
    </w:pPr>
    <w:rPr>
      <w:rFonts w:ascii="Arial" w:hAnsi="Arial"/>
      <w:sz w:val="22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F7DDD"/>
    <w:pPr>
      <w:keepNext/>
      <w:numPr>
        <w:numId w:val="30"/>
      </w:numPr>
      <w:spacing w:before="240" w:after="240"/>
      <w:outlineLvl w:val="0"/>
    </w:pPr>
    <w:rPr>
      <w:b/>
      <w:bCs/>
      <w:kern w:val="32"/>
      <w:sz w:val="32"/>
      <w:szCs w:val="32"/>
    </w:rPr>
  </w:style>
  <w:style w:type="paragraph" w:styleId="Kop2">
    <w:name w:val="heading 2"/>
    <w:basedOn w:val="Kop21"/>
    <w:next w:val="Standaard"/>
    <w:link w:val="Kop2Char"/>
    <w:uiPriority w:val="9"/>
    <w:unhideWhenUsed/>
    <w:qFormat/>
    <w:rsid w:val="000C6184"/>
    <w:pPr>
      <w:numPr>
        <w:ilvl w:val="1"/>
        <w:numId w:val="30"/>
      </w:numPr>
      <w:spacing w:before="120" w:after="240"/>
      <w:outlineLvl w:val="1"/>
    </w:pPr>
    <w:rPr>
      <w:b/>
      <w:sz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2498E"/>
    <w:pPr>
      <w:keepNext/>
      <w:keepLines/>
      <w:numPr>
        <w:ilvl w:val="2"/>
        <w:numId w:val="30"/>
      </w:numPr>
      <w:spacing w:before="160"/>
      <w:outlineLvl w:val="2"/>
    </w:pPr>
    <w:rPr>
      <w:rFonts w:asciiTheme="majorHAnsi" w:eastAsiaTheme="majorEastAsia" w:hAnsiTheme="majorHAnsi" w:cstheme="majorBidi"/>
      <w:b/>
      <w:sz w:val="26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FF7DDD"/>
    <w:rPr>
      <w:rFonts w:ascii="Arial" w:hAnsi="Arial"/>
      <w:b/>
      <w:bCs/>
      <w:kern w:val="32"/>
      <w:sz w:val="32"/>
      <w:szCs w:val="32"/>
      <w:lang w:val="nl-NL" w:eastAsia="nl-NL"/>
    </w:rPr>
  </w:style>
  <w:style w:type="table" w:styleId="Tabelraster">
    <w:name w:val="Table Grid"/>
    <w:basedOn w:val="Standaardtabel"/>
    <w:uiPriority w:val="59"/>
    <w:rsid w:val="0071220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A69C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4A69C9"/>
    <w:rPr>
      <w:rFonts w:ascii="Tahoma" w:hAnsi="Tahoma" w:cs="Tahoma"/>
      <w:sz w:val="16"/>
      <w:szCs w:val="16"/>
      <w:lang w:val="nl-NL" w:eastAsia="nl-NL"/>
    </w:rPr>
  </w:style>
  <w:style w:type="character" w:customStyle="1" w:styleId="Kop2Char">
    <w:name w:val="Kop 2 Char"/>
    <w:link w:val="Kop2"/>
    <w:uiPriority w:val="9"/>
    <w:rsid w:val="000C6184"/>
    <w:rPr>
      <w:rFonts w:ascii="Arial" w:hAnsi="Arial"/>
      <w:b/>
      <w:sz w:val="28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7510B"/>
    <w:pPr>
      <w:tabs>
        <w:tab w:val="center" w:pos="4536"/>
        <w:tab w:val="right" w:pos="9072"/>
      </w:tabs>
    </w:pPr>
    <w:rPr>
      <w:rFonts w:ascii="Times New Roman" w:hAnsi="Times New Roman"/>
      <w:sz w:val="24"/>
    </w:rPr>
  </w:style>
  <w:style w:type="character" w:customStyle="1" w:styleId="VoettekstChar">
    <w:name w:val="Voettekst Char"/>
    <w:link w:val="Voettekst"/>
    <w:uiPriority w:val="99"/>
    <w:rsid w:val="0087510B"/>
    <w:rPr>
      <w:sz w:val="24"/>
      <w:szCs w:val="24"/>
      <w:lang w:val="nl-NL" w:eastAsia="nl-NL"/>
    </w:rPr>
  </w:style>
  <w:style w:type="paragraph" w:styleId="Lijstnummering">
    <w:name w:val="List Number"/>
    <w:basedOn w:val="Standaard"/>
    <w:uiPriority w:val="99"/>
    <w:unhideWhenUsed/>
    <w:rsid w:val="00D36765"/>
    <w:pPr>
      <w:numPr>
        <w:numId w:val="17"/>
      </w:numPr>
      <w:tabs>
        <w:tab w:val="clear" w:pos="9072"/>
      </w:tabs>
      <w:contextualSpacing/>
    </w:pPr>
    <w:rPr>
      <w:b/>
    </w:rPr>
  </w:style>
  <w:style w:type="paragraph" w:styleId="Lijstalinea">
    <w:name w:val="List Paragraph"/>
    <w:basedOn w:val="Standaard"/>
    <w:uiPriority w:val="34"/>
    <w:qFormat/>
    <w:rsid w:val="00562623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E013AB"/>
    <w:pPr>
      <w:spacing w:after="200"/>
    </w:pPr>
    <w:rPr>
      <w:i/>
      <w:iCs/>
      <w:color w:val="1F497D" w:themeColor="text2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A4ACD"/>
    <w:pPr>
      <w:keepLines/>
      <w:tabs>
        <w:tab w:val="clear" w:pos="907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4A4ACD"/>
    <w:pPr>
      <w:tabs>
        <w:tab w:val="clear" w:pos="9072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4A4ACD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4A4A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4ACD"/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932C8F"/>
    <w:pPr>
      <w:tabs>
        <w:tab w:val="clear" w:pos="9072"/>
        <w:tab w:val="center" w:pos="4513"/>
        <w:tab w:val="right" w:pos="9026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932C8F"/>
    <w:rPr>
      <w:rFonts w:ascii="Arial" w:hAnsi="Arial"/>
      <w:sz w:val="22"/>
      <w:szCs w:val="24"/>
      <w:lang w:val="nl-NL" w:eastAsia="nl-NL"/>
    </w:rPr>
  </w:style>
  <w:style w:type="paragraph" w:customStyle="1" w:styleId="Kop11">
    <w:name w:val="Kop 11"/>
    <w:basedOn w:val="Standaard"/>
    <w:rsid w:val="00272471"/>
  </w:style>
  <w:style w:type="paragraph" w:customStyle="1" w:styleId="Kop21">
    <w:name w:val="Kop 21"/>
    <w:basedOn w:val="Standaard"/>
    <w:rsid w:val="00272471"/>
  </w:style>
  <w:style w:type="paragraph" w:customStyle="1" w:styleId="Kop31">
    <w:name w:val="Kop 31"/>
    <w:basedOn w:val="Standaard"/>
    <w:rsid w:val="00272471"/>
  </w:style>
  <w:style w:type="paragraph" w:customStyle="1" w:styleId="Kop41">
    <w:name w:val="Kop 41"/>
    <w:basedOn w:val="Standaard"/>
    <w:rsid w:val="00272471"/>
  </w:style>
  <w:style w:type="paragraph" w:customStyle="1" w:styleId="Kop51">
    <w:name w:val="Kop 51"/>
    <w:basedOn w:val="Standaard"/>
    <w:rsid w:val="00272471"/>
  </w:style>
  <w:style w:type="paragraph" w:customStyle="1" w:styleId="Kop61">
    <w:name w:val="Kop 61"/>
    <w:basedOn w:val="Standaard"/>
    <w:rsid w:val="00272471"/>
  </w:style>
  <w:style w:type="paragraph" w:customStyle="1" w:styleId="Kop71">
    <w:name w:val="Kop 71"/>
    <w:basedOn w:val="Standaard"/>
    <w:rsid w:val="00272471"/>
  </w:style>
  <w:style w:type="paragraph" w:customStyle="1" w:styleId="Kop81">
    <w:name w:val="Kop 81"/>
    <w:basedOn w:val="Standaard"/>
    <w:rsid w:val="00272471"/>
  </w:style>
  <w:style w:type="paragraph" w:customStyle="1" w:styleId="Kop91">
    <w:name w:val="Kop 91"/>
    <w:basedOn w:val="Standaard"/>
    <w:rsid w:val="00272471"/>
  </w:style>
  <w:style w:type="paragraph" w:styleId="Inhopg2">
    <w:name w:val="toc 2"/>
    <w:basedOn w:val="Standaard"/>
    <w:next w:val="Standaard"/>
    <w:autoRedefine/>
    <w:uiPriority w:val="39"/>
    <w:unhideWhenUsed/>
    <w:rsid w:val="007E5B85"/>
    <w:pPr>
      <w:tabs>
        <w:tab w:val="clear" w:pos="9072"/>
      </w:tabs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62498E"/>
    <w:rPr>
      <w:rFonts w:asciiTheme="majorHAnsi" w:eastAsiaTheme="majorEastAsia" w:hAnsiTheme="majorHAnsi" w:cstheme="majorBidi"/>
      <w:b/>
      <w:sz w:val="26"/>
      <w:szCs w:val="24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4106BD"/>
    <w:pPr>
      <w:tabs>
        <w:tab w:val="clear" w:pos="9072"/>
      </w:tabs>
      <w:spacing w:after="100"/>
      <w:ind w:left="44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90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mailto:joren.schelkens@gmail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A_MI~1\AppData\Local\Temp\Sjabloon%20toets%20-%20taak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A0795BCBAF042A6D108CAE0F86A5B" ma:contentTypeVersion="11" ma:contentTypeDescription="Een nieuw document maken." ma:contentTypeScope="" ma:versionID="4a41a01f164a7bf5830e2a6b0131f39e">
  <xsd:schema xmlns:xsd="http://www.w3.org/2001/XMLSchema" xmlns:xs="http://www.w3.org/2001/XMLSchema" xmlns:p="http://schemas.microsoft.com/office/2006/metadata/properties" xmlns:ns3="0a717511-5df5-4882-9589-497c407b5fbb" xmlns:ns4="04838162-6703-4a95-8d88-91c8bc551799" targetNamespace="http://schemas.microsoft.com/office/2006/metadata/properties" ma:root="true" ma:fieldsID="aeb4e4234ccc82ba1364afa3f7312c58" ns3:_="" ns4:_="">
    <xsd:import namespace="0a717511-5df5-4882-9589-497c407b5fbb"/>
    <xsd:import namespace="04838162-6703-4a95-8d88-91c8bc55179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7511-5df5-4882-9589-497c407b5fb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8162-6703-4a95-8d88-91c8bc5517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BEAB7C-6903-4703-94FC-2103786A1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17511-5df5-4882-9589-497c407b5fbb"/>
    <ds:schemaRef ds:uri="04838162-6703-4a95-8d88-91c8bc5517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87E68-693F-4F29-B142-9A2074DF98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F6BCA12-C734-44F1-A35A-0267B917CD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49BB55-2264-41E4-8C83-CFBAD42A64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toets - taak.dotx</Template>
  <TotalTime>79</TotalTime>
  <Pages>10</Pages>
  <Words>1042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KTA-Wollemarkt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Micheline Jacobs</dc:creator>
  <cp:lastModifiedBy>Joren Schelkens</cp:lastModifiedBy>
  <cp:revision>52</cp:revision>
  <cp:lastPrinted>2011-01-21T13:15:00Z</cp:lastPrinted>
  <dcterms:created xsi:type="dcterms:W3CDTF">2020-06-12T15:14:00Z</dcterms:created>
  <dcterms:modified xsi:type="dcterms:W3CDTF">2020-06-12T16:37:00Z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0x0101004A3A0795BCBAF042A6D108CAE0F86A5B</vt:lpwstr>
  </property>
</Properties>
</file>