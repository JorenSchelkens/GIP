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54662A97" w14:textId="0908C462" w:rsidR="00712205" w:rsidRPr="0066247B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A05200">
        <w:rPr>
          <w:rFonts w:cs="Arial"/>
          <w:sz w:val="30"/>
          <w:szCs w:val="30"/>
        </w:rPr>
        <w:t>Schelkens Joren</w:t>
      </w:r>
    </w:p>
    <w:p w14:paraId="6E7CBE1E" w14:textId="4119DDF0" w:rsidR="00712205" w:rsidRDefault="00712205" w:rsidP="00712205">
      <w:pPr>
        <w:pBdr>
          <w:bottom w:val="single" w:sz="4" w:space="1" w:color="auto"/>
        </w:pBdr>
        <w:rPr>
          <w:rFonts w:cs="Arial"/>
        </w:rPr>
      </w:pPr>
    </w:p>
    <w:p w14:paraId="186425DE" w14:textId="550D7BC8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01528219" w14:textId="77777777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429667E1" w14:textId="08AA0265" w:rsidR="00712205" w:rsidRDefault="00A05200" w:rsidP="00712205">
      <w:pPr>
        <w:pStyle w:val="Heading1"/>
      </w:pPr>
      <w:r w:rsidRPr="00A05200">
        <w:t>Gedetailleerd</w:t>
      </w:r>
      <w:r>
        <w:t xml:space="preserve"> Voorstel</w:t>
      </w:r>
    </w:p>
    <w:p w14:paraId="7D2A9D5A" w14:textId="66E37C88" w:rsidR="00A05200" w:rsidRDefault="00A05200" w:rsidP="00A05200"/>
    <w:p w14:paraId="402D4A8B" w14:textId="506FC379" w:rsidR="00A05200" w:rsidRDefault="00C34FFA" w:rsidP="00A05200">
      <w:pPr>
        <w:rPr>
          <w:noProof/>
        </w:rPr>
      </w:pPr>
      <w:r>
        <w:rPr>
          <w:noProof/>
        </w:rPr>
        <w:t xml:space="preserve">De bedoeling van mijn GIP is een programma maken waarbij er 3 Excels (dit is een vast aantal) ingeleze worden en worden verwerkt naar een PowerPoint. </w:t>
      </w:r>
      <w:r w:rsidR="00562623">
        <w:rPr>
          <w:noProof/>
        </w:rPr>
        <w:t>De verwerking gaat als volgt:</w:t>
      </w:r>
    </w:p>
    <w:p w14:paraId="6AAADA5D" w14:textId="378800B8" w:rsidR="00562623" w:rsidRDefault="00562623" w:rsidP="00A05200">
      <w:pPr>
        <w:rPr>
          <w:noProof/>
        </w:rPr>
      </w:pPr>
    </w:p>
    <w:p w14:paraId="77907200" w14:textId="4F55D9C7" w:rsidR="00562623" w:rsidRDefault="00562623" w:rsidP="00562623">
      <w:pPr>
        <w:pStyle w:val="ListParagraph"/>
        <w:numPr>
          <w:ilvl w:val="0"/>
          <w:numId w:val="23"/>
        </w:numPr>
      </w:pPr>
      <w:r>
        <w:t>Gebruiker kiest op basis van welke richting de verwerking moet gebeuren</w:t>
      </w:r>
    </w:p>
    <w:p w14:paraId="2B90973D" w14:textId="031B0784" w:rsidR="00562623" w:rsidRDefault="00562623" w:rsidP="00562623">
      <w:pPr>
        <w:pStyle w:val="ListParagraph"/>
        <w:numPr>
          <w:ilvl w:val="0"/>
          <w:numId w:val="23"/>
        </w:numPr>
      </w:pPr>
      <w:r>
        <w:t>De richting wordt aan het programma</w:t>
      </w:r>
      <w:r w:rsidR="00E013AB">
        <w:t xml:space="preserve"> doorgegeven</w:t>
      </w:r>
    </w:p>
    <w:p w14:paraId="3EFC005C" w14:textId="235FB1F6" w:rsidR="00E013AB" w:rsidRDefault="00E013AB" w:rsidP="00562623">
      <w:pPr>
        <w:pStyle w:val="ListParagraph"/>
        <w:numPr>
          <w:ilvl w:val="0"/>
          <w:numId w:val="23"/>
        </w:numPr>
      </w:pPr>
      <w:r>
        <w:t>Het programma filtert de Excels op basis van de richting</w:t>
      </w:r>
    </w:p>
    <w:p w14:paraId="56E980A3" w14:textId="159E26B0" w:rsidR="00E013AB" w:rsidRDefault="00E013AB" w:rsidP="00E013AB">
      <w:pPr>
        <w:pStyle w:val="ListParagraph"/>
        <w:numPr>
          <w:ilvl w:val="0"/>
          <w:numId w:val="23"/>
        </w:numPr>
      </w:pPr>
      <w:r>
        <w:t>De juiste kolommen worden ingelezen uit alle Excels</w:t>
      </w:r>
    </w:p>
    <w:p w14:paraId="6F3EFE1C" w14:textId="3C68D696" w:rsidR="00E013AB" w:rsidRDefault="00E013AB" w:rsidP="00E013AB">
      <w:pPr>
        <w:pStyle w:val="ListParagraph"/>
        <w:numPr>
          <w:ilvl w:val="0"/>
          <w:numId w:val="23"/>
        </w:numPr>
      </w:pPr>
      <w:r>
        <w:t>Op basis van de gegevens in die kolommen worden statistieken bereken</w:t>
      </w:r>
      <w:r w:rsidR="00F70703">
        <w:t>d</w:t>
      </w:r>
      <w:bookmarkStart w:id="0" w:name="_GoBack"/>
      <w:bookmarkEnd w:id="0"/>
    </w:p>
    <w:p w14:paraId="393C1EA1" w14:textId="645CFEAC" w:rsidR="00E013AB" w:rsidRDefault="00E013AB" w:rsidP="00E013AB">
      <w:pPr>
        <w:pStyle w:val="ListParagraph"/>
        <w:numPr>
          <w:ilvl w:val="0"/>
          <w:numId w:val="23"/>
        </w:numPr>
      </w:pPr>
      <w:r>
        <w:t>Deze statistieken worden dan verwerkt naar een tabel</w:t>
      </w:r>
    </w:p>
    <w:p w14:paraId="5EA2FFF3" w14:textId="4FC434A5" w:rsidR="00E013AB" w:rsidRDefault="00E013AB" w:rsidP="00E013AB">
      <w:pPr>
        <w:pStyle w:val="ListParagraph"/>
        <w:numPr>
          <w:ilvl w:val="0"/>
          <w:numId w:val="23"/>
        </w:numPr>
      </w:pPr>
      <w:r>
        <w:t>De tabel wordt op een slide in een PowerPoint geplaatst</w:t>
      </w:r>
    </w:p>
    <w:p w14:paraId="630E8BEC" w14:textId="67A3094F" w:rsidR="00E013AB" w:rsidRDefault="00E013AB" w:rsidP="00E013AB">
      <w:pPr>
        <w:pStyle w:val="ListParagraph"/>
        <w:numPr>
          <w:ilvl w:val="0"/>
          <w:numId w:val="23"/>
        </w:numPr>
      </w:pPr>
      <w:r>
        <w:t>Dit herhaalt zich voor elke Excel</w:t>
      </w:r>
    </w:p>
    <w:p w14:paraId="74A8F802" w14:textId="1A266FCF" w:rsidR="00E013AB" w:rsidRDefault="00E013AB" w:rsidP="00E013AB">
      <w:pPr>
        <w:pStyle w:val="ListParagraph"/>
        <w:numPr>
          <w:ilvl w:val="0"/>
          <w:numId w:val="23"/>
        </w:numPr>
      </w:pPr>
      <w:r>
        <w:t>Wanneer alles in de PowerPoint staat krijgt de gebruiker de mogelijkheid de PowerPoint de downloaden</w:t>
      </w:r>
    </w:p>
    <w:p w14:paraId="4F9C1EEE" w14:textId="3842A3D6" w:rsidR="00E013AB" w:rsidRDefault="00E013AB" w:rsidP="00E013AB"/>
    <w:p w14:paraId="6F941ED5" w14:textId="67D3C43D" w:rsidR="00E013AB" w:rsidRDefault="00E013AB" w:rsidP="00E013AB">
      <w:r>
        <w:t>Voorbeeld tabel:</w:t>
      </w:r>
    </w:p>
    <w:p w14:paraId="195875B7" w14:textId="77777777" w:rsidR="00E013AB" w:rsidRDefault="00E013AB" w:rsidP="00E013AB">
      <w:pPr>
        <w:keepNext/>
      </w:pPr>
      <w:r>
        <w:rPr>
          <w:noProof/>
        </w:rPr>
        <w:drawing>
          <wp:inline distT="0" distB="0" distL="0" distR="0" wp14:anchorId="19C19BC7" wp14:editId="08F8450A">
            <wp:extent cx="5760720" cy="347599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7602302-F3A8-4B3A-B193-F9875647F8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7602302-F3A8-4B3A-B193-F9875647F8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C61" w14:textId="2FA55D72" w:rsidR="00E013AB" w:rsidRDefault="00E013AB" w:rsidP="00C339A7">
      <w:pPr>
        <w:pStyle w:val="Caption"/>
      </w:pPr>
      <w:r w:rsidRPr="00104915">
        <w:t>Het programma zou hier de kolom 19-20 moeten berekenen en bij de voorgaande jaren bijzetten zodat de gebruiker conclusies hieruit kan besluiten</w:t>
      </w:r>
    </w:p>
    <w:p w14:paraId="64EB1A53" w14:textId="4AFFEFE5" w:rsidR="00F70703" w:rsidRDefault="00F70703" w:rsidP="00F70703">
      <w:pPr>
        <w:pStyle w:val="Heading1"/>
      </w:pPr>
      <w:r>
        <w:lastRenderedPageBreak/>
        <w:t>User story’s</w:t>
      </w:r>
    </w:p>
    <w:p w14:paraId="57A2EF58" w14:textId="77777777" w:rsidR="00F70703" w:rsidRPr="00F70703" w:rsidRDefault="00F70703" w:rsidP="00F70703"/>
    <w:sectPr w:rsidR="00F70703" w:rsidRPr="00F70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E62B7"/>
    <w:multiLevelType w:val="hybridMultilevel"/>
    <w:tmpl w:val="A22E7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1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2"/>
  </w:num>
  <w:num w:numId="4">
    <w:abstractNumId w:val="19"/>
  </w:num>
  <w:num w:numId="5">
    <w:abstractNumId w:val="15"/>
  </w:num>
  <w:num w:numId="6">
    <w:abstractNumId w:val="18"/>
  </w:num>
  <w:num w:numId="7">
    <w:abstractNumId w:val="10"/>
  </w:num>
  <w:num w:numId="8">
    <w:abstractNumId w:val="17"/>
  </w:num>
  <w:num w:numId="9">
    <w:abstractNumId w:val="21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B5422"/>
    <w:rsid w:val="00120C5A"/>
    <w:rsid w:val="001525CF"/>
    <w:rsid w:val="001731A7"/>
    <w:rsid w:val="00213C23"/>
    <w:rsid w:val="00295DEA"/>
    <w:rsid w:val="002F16E8"/>
    <w:rsid w:val="003836AC"/>
    <w:rsid w:val="003D67B3"/>
    <w:rsid w:val="004A69C9"/>
    <w:rsid w:val="004C06CC"/>
    <w:rsid w:val="004F3525"/>
    <w:rsid w:val="00552289"/>
    <w:rsid w:val="00562623"/>
    <w:rsid w:val="005E584A"/>
    <w:rsid w:val="0066247B"/>
    <w:rsid w:val="006A627C"/>
    <w:rsid w:val="00712205"/>
    <w:rsid w:val="00740C11"/>
    <w:rsid w:val="00761BEB"/>
    <w:rsid w:val="00762964"/>
    <w:rsid w:val="007E7119"/>
    <w:rsid w:val="0083182F"/>
    <w:rsid w:val="0087510B"/>
    <w:rsid w:val="0089562D"/>
    <w:rsid w:val="008A2151"/>
    <w:rsid w:val="008F129F"/>
    <w:rsid w:val="00910E62"/>
    <w:rsid w:val="009331D7"/>
    <w:rsid w:val="009628F1"/>
    <w:rsid w:val="009E6F39"/>
    <w:rsid w:val="00A05200"/>
    <w:rsid w:val="00B5533E"/>
    <w:rsid w:val="00B91B2A"/>
    <w:rsid w:val="00C339A7"/>
    <w:rsid w:val="00C34FFA"/>
    <w:rsid w:val="00C378D5"/>
    <w:rsid w:val="00C671BE"/>
    <w:rsid w:val="00CA3AEA"/>
    <w:rsid w:val="00CF095D"/>
    <w:rsid w:val="00D26DBC"/>
    <w:rsid w:val="00D36765"/>
    <w:rsid w:val="00D722F6"/>
    <w:rsid w:val="00DA0878"/>
    <w:rsid w:val="00DF334B"/>
    <w:rsid w:val="00E013AB"/>
    <w:rsid w:val="00E13552"/>
    <w:rsid w:val="00E67EFA"/>
    <w:rsid w:val="00EA0DA5"/>
    <w:rsid w:val="00F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F6A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0C5A"/>
    <w:pPr>
      <w:tabs>
        <w:tab w:val="left" w:leader="dot" w:pos="9072"/>
      </w:tabs>
      <w:spacing w:after="120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EFA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EFA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7EFA"/>
    <w:rPr>
      <w:rFonts w:ascii="Arial" w:hAnsi="Arial"/>
      <w:b/>
      <w:bCs/>
      <w:kern w:val="32"/>
      <w:sz w:val="32"/>
      <w:szCs w:val="32"/>
      <w:lang w:val="nl-NL" w:eastAsia="nl-NL"/>
    </w:rPr>
  </w:style>
  <w:style w:type="table" w:styleId="TableGrid">
    <w:name w:val="Table Grid"/>
    <w:basedOn w:val="TableNorma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Heading2Char">
    <w:name w:val="Heading 2 Char"/>
    <w:link w:val="Heading2"/>
    <w:uiPriority w:val="9"/>
    <w:rsid w:val="00E67EFA"/>
    <w:rPr>
      <w:rFonts w:ascii="Arial" w:hAnsi="Arial"/>
      <w:b/>
      <w:bCs/>
      <w:i/>
      <w:iCs/>
      <w:sz w:val="28"/>
      <w:szCs w:val="28"/>
      <w:lang w:val="nl-NL" w:eastAsia="nl-NL"/>
    </w:rPr>
  </w:style>
  <w:style w:type="paragraph" w:styleId="Footer">
    <w:name w:val="footer"/>
    <w:basedOn w:val="Normal"/>
    <w:link w:val="FooterChar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rsid w:val="0087510B"/>
    <w:rPr>
      <w:sz w:val="24"/>
      <w:szCs w:val="24"/>
      <w:lang w:val="nl-NL" w:eastAsia="nl-NL"/>
    </w:rPr>
  </w:style>
  <w:style w:type="paragraph" w:styleId="ListNumber">
    <w:name w:val="List Number"/>
    <w:basedOn w:val="Normal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  <w:style w:type="paragraph" w:styleId="ListParagraph">
    <w:name w:val="List Paragraph"/>
    <w:basedOn w:val="Normal"/>
    <w:uiPriority w:val="34"/>
    <w:qFormat/>
    <w:rsid w:val="005626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013A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taak.dotx</Template>
  <TotalTime>83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KTA-Wollemarkt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Micheline Jacobs</dc:creator>
  <cp:lastModifiedBy>Joren Schelkens</cp:lastModifiedBy>
  <cp:revision>12</cp:revision>
  <cp:lastPrinted>2011-01-21T13:15:00Z</cp:lastPrinted>
  <dcterms:created xsi:type="dcterms:W3CDTF">2015-10-01T08:44:00Z</dcterms:created>
  <dcterms:modified xsi:type="dcterms:W3CDTF">2019-10-12T10:44:00Z</dcterms:modified>
</cp:coreProperties>
</file>